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8674FBBE0D7247A6A1F0BC9A775F2AFC"/>
        </w:placeholder>
        <w:docPartList>
          <w:docPartGallery w:val="Quick Parts"/>
          <w:docPartCategory w:val=" Resume Name"/>
        </w:docPartList>
      </w:sdtPr>
      <w:sdtEndPr/>
      <w:sdtContent>
        <w:p w:rsidR="00D00B29" w:rsidRPr="00F1464B" w:rsidRDefault="008A0275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773C99F0912848C385A532F004EF4A4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F1AD0">
                <w:t>Javascript</w:t>
              </w:r>
            </w:sdtContent>
          </w:sdt>
          <w:r w:rsidR="00F1464B">
            <w:t xml:space="preserve"> </w:t>
          </w:r>
          <w:r w:rsidR="00F1464B">
            <w:rPr>
              <w:lang w:val="ru-RU"/>
            </w:rPr>
            <w:t xml:space="preserve">и </w:t>
          </w:r>
          <w:r w:rsidR="00F1464B">
            <w:t>DOM</w:t>
          </w:r>
        </w:p>
        <w:p w:rsidR="00D00B29" w:rsidRDefault="008A0275"/>
      </w:sdtContent>
    </w:sdt>
    <w:p w:rsidR="00D00B29" w:rsidRPr="00EC5D8F" w:rsidRDefault="008F1AD0">
      <w:pPr>
        <w:pStyle w:val="SectionHeading"/>
        <w:rPr>
          <w:lang w:val="ru-RU"/>
        </w:rPr>
      </w:pPr>
      <w:r>
        <w:rPr>
          <w:lang w:val="ru-RU"/>
        </w:rPr>
        <w:t>Установка</w:t>
      </w:r>
    </w:p>
    <w:p w:rsidR="008F1AD0" w:rsidRPr="008F1AD0" w:rsidRDefault="008F1AD0" w:rsidP="008F1AD0">
      <w:pPr>
        <w:pStyle w:val="NoSpacing"/>
        <w:rPr>
          <w:lang w:val="ru-RU"/>
        </w:rPr>
      </w:pPr>
      <w:r>
        <w:rPr>
          <w:lang w:val="ru-RU"/>
        </w:rPr>
        <w:t xml:space="preserve">После установки </w:t>
      </w:r>
      <w:r>
        <w:t>Node</w:t>
      </w:r>
      <w:r w:rsidRPr="008F1AD0"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 xml:space="preserve"> и </w:t>
      </w:r>
      <w:proofErr w:type="spellStart"/>
      <w:r>
        <w:t>npm</w:t>
      </w:r>
      <w:proofErr w:type="spellEnd"/>
      <w:r w:rsidRPr="008F1AD0">
        <w:rPr>
          <w:lang w:val="ru-RU"/>
        </w:rPr>
        <w:t xml:space="preserve">, </w:t>
      </w:r>
      <w:r>
        <w:rPr>
          <w:lang w:val="ru-RU"/>
        </w:rPr>
        <w:t xml:space="preserve">создайте каталог </w:t>
      </w:r>
      <w:r>
        <w:t>project</w:t>
      </w:r>
      <w:r w:rsidRPr="008F1AD0">
        <w:rPr>
          <w:lang w:val="ru-RU"/>
        </w:rPr>
        <w:t xml:space="preserve">1 </w:t>
      </w:r>
      <w:r w:rsidR="00F1464B">
        <w:rPr>
          <w:lang w:val="ru-RU"/>
        </w:rPr>
        <w:t>и  распакуйте ту</w:t>
      </w:r>
      <w:r>
        <w:rPr>
          <w:lang w:val="ru-RU"/>
        </w:rPr>
        <w:t>д</w:t>
      </w:r>
      <w:r w:rsidR="00F1464B">
        <w:rPr>
          <w:lang w:val="ru-RU"/>
        </w:rPr>
        <w:t>а</w:t>
      </w:r>
      <w:r>
        <w:rPr>
          <w:lang w:val="ru-RU"/>
        </w:rPr>
        <w:t xml:space="preserve"> содержимое приложенного </w:t>
      </w:r>
      <w:r w:rsidR="00F1464B">
        <w:t>project</w:t>
      </w:r>
      <w:r w:rsidR="00F1464B" w:rsidRPr="00F1464B">
        <w:rPr>
          <w:lang w:val="ru-RU"/>
        </w:rPr>
        <w:t>2.</w:t>
      </w:r>
      <w:r>
        <w:t>zip</w:t>
      </w:r>
      <w:r w:rsidRPr="008F1AD0">
        <w:rPr>
          <w:lang w:val="ru-RU"/>
        </w:rPr>
        <w:t xml:space="preserve"> </w:t>
      </w:r>
      <w:r>
        <w:rPr>
          <w:lang w:val="ru-RU"/>
        </w:rPr>
        <w:t>файла. Архив</w:t>
      </w:r>
      <w:r w:rsidRPr="009D7438">
        <w:rPr>
          <w:lang w:val="ru-RU"/>
        </w:rPr>
        <w:t xml:space="preserve"> </w:t>
      </w:r>
      <w:r>
        <w:rPr>
          <w:lang w:val="ru-RU"/>
        </w:rPr>
        <w:t>содержит</w:t>
      </w:r>
      <w:r w:rsidRPr="009D7438">
        <w:rPr>
          <w:lang w:val="ru-RU"/>
        </w:rPr>
        <w:t xml:space="preserve"> </w:t>
      </w:r>
      <w:r w:rsidR="00F1464B" w:rsidRPr="00F1464B">
        <w:t>test</w:t>
      </w:r>
      <w:r w:rsidR="00F1464B" w:rsidRPr="00F1464B">
        <w:rPr>
          <w:lang w:val="ru-RU"/>
        </w:rPr>
        <w:t>-</w:t>
      </w:r>
      <w:r w:rsidR="00F1464B" w:rsidRPr="00F1464B">
        <w:t>table</w:t>
      </w:r>
      <w:r w:rsidR="00F1464B" w:rsidRPr="00F1464B">
        <w:rPr>
          <w:lang w:val="ru-RU"/>
        </w:rPr>
        <w:t>.</w:t>
      </w:r>
      <w:r w:rsidR="00F1464B" w:rsidRPr="00F1464B">
        <w:t>html</w:t>
      </w:r>
      <w:r w:rsidR="009D7438">
        <w:rPr>
          <w:lang w:val="ru-RU"/>
        </w:rPr>
        <w:t>, где вы должны выполнять персональные задания</w:t>
      </w:r>
      <w:r>
        <w:rPr>
          <w:lang w:val="ru-RU"/>
        </w:rPr>
        <w:t xml:space="preserve"> </w:t>
      </w:r>
    </w:p>
    <w:p w:rsidR="008F1AD0" w:rsidRPr="00EC5D8F" w:rsidRDefault="008F1AD0" w:rsidP="008F1AD0">
      <w:pPr>
        <w:pStyle w:val="NoSpacing"/>
        <w:rPr>
          <w:lang w:val="ru-RU"/>
        </w:rPr>
      </w:pPr>
    </w:p>
    <w:p w:rsidR="008F1AD0" w:rsidRPr="009D7438" w:rsidRDefault="009D7438" w:rsidP="008F1AD0">
      <w:pPr>
        <w:pStyle w:val="NoSpacing"/>
        <w:rPr>
          <w:lang w:val="ru-RU"/>
        </w:rPr>
      </w:pPr>
      <w:r>
        <w:rPr>
          <w:lang w:val="ru-RU"/>
        </w:rPr>
        <w:t xml:space="preserve">Чтобы установить </w:t>
      </w:r>
      <w:r w:rsidRPr="009D7438">
        <w:rPr>
          <w:lang w:val="ru-RU"/>
        </w:rPr>
        <w:t xml:space="preserve">инструмент </w:t>
      </w:r>
      <w:r>
        <w:rPr>
          <w:lang w:val="ru-RU"/>
        </w:rPr>
        <w:t xml:space="preserve">контроля </w:t>
      </w:r>
      <w:r w:rsidRPr="009D7438">
        <w:rPr>
          <w:lang w:val="ru-RU"/>
        </w:rPr>
        <w:t xml:space="preserve">качества кода, </w:t>
      </w:r>
      <w:proofErr w:type="spellStart"/>
      <w:r w:rsidRPr="009D7438">
        <w:t>JSHint</w:t>
      </w:r>
      <w:proofErr w:type="spellEnd"/>
      <w:r w:rsidRPr="009D7438">
        <w:rPr>
          <w:lang w:val="ru-RU"/>
        </w:rPr>
        <w:t xml:space="preserve">, выполнив следующую команду в каталоге </w:t>
      </w:r>
      <w:r w:rsidRPr="009D7438">
        <w:t>project</w:t>
      </w:r>
      <w:r w:rsidR="00F1464B">
        <w:rPr>
          <w:lang w:val="ru-RU"/>
        </w:rPr>
        <w:t>2</w:t>
      </w:r>
      <w:r w:rsidRPr="009D7438">
        <w:rPr>
          <w:lang w:val="ru-RU"/>
        </w:rPr>
        <w:t>:</w:t>
      </w:r>
    </w:p>
    <w:p w:rsidR="008F1AD0" w:rsidRPr="009D7438" w:rsidRDefault="008F1AD0" w:rsidP="008F1AD0">
      <w:pPr>
        <w:pStyle w:val="NoSpacing"/>
        <w:rPr>
          <w:lang w:val="ru-RU"/>
        </w:rPr>
      </w:pPr>
    </w:p>
    <w:p w:rsidR="008F1AD0" w:rsidRPr="00EC5D8F" w:rsidRDefault="008F1AD0" w:rsidP="008F1AD0">
      <w:pPr>
        <w:pStyle w:val="NoSpacing"/>
        <w:rPr>
          <w:lang w:val="ru-RU"/>
        </w:rPr>
      </w:pPr>
      <w:proofErr w:type="spellStart"/>
      <w:r>
        <w:t>npm</w:t>
      </w:r>
      <w:proofErr w:type="spellEnd"/>
      <w:r w:rsidRPr="00EC5D8F">
        <w:rPr>
          <w:lang w:val="ru-RU"/>
        </w:rPr>
        <w:t xml:space="preserve"> </w:t>
      </w:r>
      <w:r>
        <w:t>install</w:t>
      </w:r>
    </w:p>
    <w:p w:rsidR="009D7438" w:rsidRPr="00EC5D8F" w:rsidRDefault="009D7438" w:rsidP="008F1AD0">
      <w:pPr>
        <w:pStyle w:val="NoSpacing"/>
        <w:rPr>
          <w:lang w:val="ru-RU"/>
        </w:rPr>
      </w:pPr>
    </w:p>
    <w:p w:rsidR="008F1AD0" w:rsidRPr="009D7438" w:rsidRDefault="009D7438" w:rsidP="008F1AD0">
      <w:pPr>
        <w:pStyle w:val="NoSpacing"/>
        <w:rPr>
          <w:lang w:val="ru-RU"/>
        </w:rPr>
      </w:pPr>
      <w:r w:rsidRPr="009D7438">
        <w:rPr>
          <w:lang w:val="ru-RU"/>
        </w:rPr>
        <w:t xml:space="preserve">Это позволит получить </w:t>
      </w:r>
      <w:proofErr w:type="spellStart"/>
      <w:r w:rsidRPr="009D7438">
        <w:t>JSHint</w:t>
      </w:r>
      <w:proofErr w:type="spellEnd"/>
      <w:r w:rsidRPr="009D7438">
        <w:rPr>
          <w:lang w:val="ru-RU"/>
        </w:rPr>
        <w:t xml:space="preserve"> в подкаталоге </w:t>
      </w:r>
      <w:r w:rsidRPr="009D7438">
        <w:t>node</w:t>
      </w:r>
      <w:r w:rsidRPr="009D7438">
        <w:rPr>
          <w:lang w:val="ru-RU"/>
        </w:rPr>
        <w:t>_</w:t>
      </w:r>
      <w:r w:rsidRPr="009D7438">
        <w:t>modules</w:t>
      </w:r>
      <w:r w:rsidRPr="009D7438">
        <w:rPr>
          <w:lang w:val="ru-RU"/>
        </w:rPr>
        <w:t xml:space="preserve">. Вы сможете запустить его </w:t>
      </w:r>
      <w:r>
        <w:rPr>
          <w:lang w:val="ru-RU"/>
        </w:rPr>
        <w:t>для всех файлов</w:t>
      </w:r>
      <w:r w:rsidRPr="009D7438">
        <w:rPr>
          <w:lang w:val="ru-RU"/>
        </w:rPr>
        <w:t xml:space="preserve"> </w:t>
      </w:r>
      <w:r w:rsidRPr="009D7438">
        <w:t>JavaScript</w:t>
      </w:r>
      <w:r w:rsidRPr="009D7438">
        <w:rPr>
          <w:lang w:val="ru-RU"/>
        </w:rPr>
        <w:t xml:space="preserve"> в каталоге </w:t>
      </w:r>
      <w:r w:rsidRPr="009D7438">
        <w:t>project</w:t>
      </w:r>
      <w:r>
        <w:rPr>
          <w:lang w:val="ru-RU"/>
        </w:rPr>
        <w:t>1</w:t>
      </w:r>
      <w:r w:rsidRPr="009D7438">
        <w:rPr>
          <w:lang w:val="ru-RU"/>
        </w:rPr>
        <w:t>, выполнив команду:</w:t>
      </w:r>
    </w:p>
    <w:p w:rsidR="009D7438" w:rsidRPr="009D7438" w:rsidRDefault="009D7438" w:rsidP="008F1AD0">
      <w:pPr>
        <w:pStyle w:val="NoSpacing"/>
        <w:rPr>
          <w:lang w:val="ru-RU"/>
        </w:rPr>
      </w:pPr>
    </w:p>
    <w:p w:rsidR="008F1AD0" w:rsidRPr="00EC5D8F" w:rsidRDefault="008F1AD0" w:rsidP="008F1AD0">
      <w:pPr>
        <w:pStyle w:val="NoSpacing"/>
        <w:rPr>
          <w:lang w:val="ru-RU"/>
        </w:rPr>
      </w:pPr>
      <w:proofErr w:type="spellStart"/>
      <w:r>
        <w:t>npm</w:t>
      </w:r>
      <w:proofErr w:type="spellEnd"/>
      <w:r w:rsidRPr="00EC5D8F">
        <w:rPr>
          <w:lang w:val="ru-RU"/>
        </w:rPr>
        <w:t xml:space="preserve"> </w:t>
      </w:r>
      <w:r>
        <w:t>run</w:t>
      </w:r>
      <w:r w:rsidRPr="00EC5D8F">
        <w:rPr>
          <w:lang w:val="ru-RU"/>
        </w:rPr>
        <w:t xml:space="preserve"> </w:t>
      </w:r>
      <w:proofErr w:type="spellStart"/>
      <w:r>
        <w:t>jshint</w:t>
      </w:r>
      <w:proofErr w:type="spellEnd"/>
    </w:p>
    <w:p w:rsidR="009D7438" w:rsidRPr="00EC5D8F" w:rsidRDefault="009D7438" w:rsidP="008F1AD0">
      <w:pPr>
        <w:pStyle w:val="NoSpacing"/>
        <w:rPr>
          <w:lang w:val="ru-RU"/>
        </w:rPr>
      </w:pPr>
    </w:p>
    <w:p w:rsidR="009D7438" w:rsidRDefault="009D7438" w:rsidP="009D7438">
      <w:pPr>
        <w:pStyle w:val="NoSpacing"/>
        <w:rPr>
          <w:lang w:val="ru-RU"/>
        </w:rPr>
      </w:pPr>
      <w:r w:rsidRPr="009D7438">
        <w:rPr>
          <w:lang w:val="ru-RU"/>
        </w:rPr>
        <w:t>Код, который вы отправляете, должен начинаться с «</w:t>
      </w:r>
      <w:r>
        <w:t>use</w:t>
      </w:r>
      <w:r w:rsidRPr="009D7438">
        <w:rPr>
          <w:lang w:val="ru-RU"/>
        </w:rPr>
        <w:t xml:space="preserve"> </w:t>
      </w:r>
      <w:r>
        <w:t>strict</w:t>
      </w:r>
      <w:r w:rsidRPr="009D7438">
        <w:rPr>
          <w:lang w:val="ru-RU"/>
        </w:rPr>
        <w:t xml:space="preserve">»; в каждом файле </w:t>
      </w:r>
      <w:r>
        <w:t>JavaScript</w:t>
      </w:r>
      <w:r w:rsidRPr="009D7438">
        <w:rPr>
          <w:lang w:val="ru-RU"/>
        </w:rPr>
        <w:t xml:space="preserve"> и </w:t>
      </w:r>
      <w:r>
        <w:rPr>
          <w:lang w:val="ru-RU"/>
        </w:rPr>
        <w:t xml:space="preserve">при </w:t>
      </w:r>
      <w:r w:rsidRPr="009D7438">
        <w:rPr>
          <w:lang w:val="ru-RU"/>
        </w:rPr>
        <w:t xml:space="preserve">запуске </w:t>
      </w:r>
      <w:proofErr w:type="spellStart"/>
      <w:r>
        <w:t>JShint</w:t>
      </w:r>
      <w:proofErr w:type="spellEnd"/>
      <w:r>
        <w:rPr>
          <w:lang w:val="ru-RU"/>
        </w:rPr>
        <w:t xml:space="preserve"> не должен</w:t>
      </w:r>
      <w:r w:rsidRPr="009D7438">
        <w:rPr>
          <w:lang w:val="ru-RU"/>
        </w:rPr>
        <w:t xml:space="preserve"> выводить никаких предупреждений. </w:t>
      </w:r>
      <w:r>
        <w:rPr>
          <w:lang w:val="ru-RU"/>
        </w:rPr>
        <w:t>Наличие предупреждний снижают общий балл за лабораторную</w:t>
      </w:r>
    </w:p>
    <w:p w:rsidR="00D00B29" w:rsidRPr="00EE256B" w:rsidRDefault="009C7742">
      <w:pPr>
        <w:pStyle w:val="SectionHeading"/>
        <w:rPr>
          <w:lang w:val="ru-RU"/>
        </w:rPr>
      </w:pPr>
      <w:r>
        <w:rPr>
          <w:lang w:val="ru-RU"/>
        </w:rPr>
        <w:t>Задание</w:t>
      </w:r>
      <w:r w:rsidRPr="00EE256B">
        <w:rPr>
          <w:lang w:val="ru-RU"/>
        </w:rPr>
        <w:t xml:space="preserve"> 1. </w:t>
      </w:r>
      <w:r>
        <w:rPr>
          <w:lang w:val="ru-RU"/>
        </w:rPr>
        <w:t>разработка</w:t>
      </w:r>
      <w:r w:rsidRPr="00EE256B">
        <w:rPr>
          <w:lang w:val="ru-RU"/>
        </w:rPr>
        <w:t xml:space="preserve"> </w:t>
      </w:r>
      <w:r w:rsidR="00F1464B">
        <w:rPr>
          <w:lang w:val="ru-RU"/>
        </w:rPr>
        <w:t>элемента управления «выбор даты (</w:t>
      </w:r>
      <w:r w:rsidR="00F1464B">
        <w:t>datepicker</w:t>
      </w:r>
      <w:r w:rsidR="00F1464B">
        <w:rPr>
          <w:lang w:val="ru-RU"/>
        </w:rPr>
        <w:t>)»</w:t>
      </w:r>
      <w:r w:rsidR="00EE256B">
        <w:rPr>
          <w:lang w:val="ru-RU"/>
        </w:rPr>
        <w:t xml:space="preserve"> (</w:t>
      </w:r>
      <w:r w:rsidR="00E2785D" w:rsidRPr="00E2785D">
        <w:rPr>
          <w:lang w:val="ru-RU"/>
        </w:rPr>
        <w:t>1</w:t>
      </w:r>
      <w:r w:rsidR="00F1464B" w:rsidRPr="00F1464B">
        <w:rPr>
          <w:lang w:val="ru-RU"/>
        </w:rPr>
        <w:t>5</w:t>
      </w:r>
      <w:r w:rsidR="00EE256B">
        <w:rPr>
          <w:lang w:val="ru-RU"/>
        </w:rPr>
        <w:t xml:space="preserve"> баллов)</w:t>
      </w:r>
    </w:p>
    <w:p w:rsidR="00F1464B" w:rsidRPr="00F1464B" w:rsidRDefault="00F1464B" w:rsidP="009C7742">
      <w:pPr>
        <w:rPr>
          <w:lang w:val="ru-RU"/>
        </w:rPr>
      </w:pPr>
      <w:r>
        <w:rPr>
          <w:lang w:val="ru-RU"/>
        </w:rPr>
        <w:t xml:space="preserve">То, как примерно должен выглядеть ваш </w:t>
      </w:r>
      <w:proofErr w:type="spellStart"/>
      <w:r>
        <w:t>datepicker</w:t>
      </w:r>
      <w:proofErr w:type="spellEnd"/>
      <w:r>
        <w:rPr>
          <w:lang w:val="ru-RU"/>
        </w:rPr>
        <w:t xml:space="preserve">: </w:t>
      </w:r>
      <w:r>
        <w:fldChar w:fldCharType="begin"/>
      </w:r>
      <w:r w:rsidRPr="00F1464B">
        <w:rPr>
          <w:lang w:val="ru-RU"/>
        </w:rPr>
        <w:instrText xml:space="preserve"> </w:instrText>
      </w:r>
      <w:r>
        <w:instrText>HYPERLINK</w:instrText>
      </w:r>
      <w:r w:rsidRPr="00F1464B">
        <w:rPr>
          <w:lang w:val="ru-RU"/>
        </w:rPr>
        <w:instrText xml:space="preserve"> "</w:instrText>
      </w:r>
      <w:r w:rsidRPr="00F1464B">
        <w:instrText>https</w:instrText>
      </w:r>
      <w:r w:rsidRPr="00F1464B">
        <w:rPr>
          <w:lang w:val="ru-RU"/>
        </w:rPr>
        <w:instrText>://</w:instrText>
      </w:r>
      <w:r w:rsidRPr="00F1464B">
        <w:instrText>www</w:instrText>
      </w:r>
      <w:r w:rsidRPr="00F1464B">
        <w:rPr>
          <w:lang w:val="ru-RU"/>
        </w:rPr>
        <w:instrText>.</w:instrText>
      </w:r>
      <w:r w:rsidRPr="00F1464B">
        <w:instrText>google</w:instrText>
      </w:r>
      <w:r w:rsidRPr="00F1464B">
        <w:rPr>
          <w:lang w:val="ru-RU"/>
        </w:rPr>
        <w:instrText>.</w:instrText>
      </w:r>
      <w:r w:rsidRPr="00F1464B">
        <w:instrText>ru</w:instrText>
      </w:r>
      <w:r w:rsidRPr="00F1464B">
        <w:rPr>
          <w:lang w:val="ru-RU"/>
        </w:rPr>
        <w:instrText>/</w:instrText>
      </w:r>
      <w:r w:rsidRPr="00F1464B">
        <w:instrText>search</w:instrText>
      </w:r>
      <w:r w:rsidRPr="00F1464B">
        <w:rPr>
          <w:lang w:val="ru-RU"/>
        </w:rPr>
        <w:instrText>?</w:instrText>
      </w:r>
      <w:r w:rsidRPr="00F1464B">
        <w:instrText>tbm</w:instrText>
      </w:r>
      <w:r w:rsidRPr="00F1464B">
        <w:rPr>
          <w:lang w:val="ru-RU"/>
        </w:rPr>
        <w:instrText>=</w:instrText>
      </w:r>
      <w:r w:rsidRPr="00F1464B">
        <w:instrText>isch</w:instrText>
      </w:r>
      <w:r w:rsidRPr="00F1464B">
        <w:rPr>
          <w:lang w:val="ru-RU"/>
        </w:rPr>
        <w:instrText>&amp;</w:instrText>
      </w:r>
      <w:r w:rsidRPr="00F1464B">
        <w:instrText>q</w:instrText>
      </w:r>
      <w:r w:rsidRPr="00F1464B">
        <w:rPr>
          <w:lang w:val="ru-RU"/>
        </w:rPr>
        <w:instrText>=</w:instrText>
      </w:r>
      <w:r w:rsidRPr="00F1464B">
        <w:instrText>datepicker</w:instrText>
      </w:r>
      <w:r w:rsidRPr="00F1464B">
        <w:rPr>
          <w:lang w:val="ru-RU"/>
        </w:rPr>
        <w:instrText xml:space="preserve">" </w:instrText>
      </w:r>
      <w:r>
        <w:fldChar w:fldCharType="separate"/>
      </w:r>
      <w:r w:rsidRPr="00F57FFB">
        <w:rPr>
          <w:rStyle w:val="Hyperlink"/>
        </w:rPr>
        <w:t>https</w:t>
      </w:r>
      <w:r w:rsidRPr="00F57FFB">
        <w:rPr>
          <w:rStyle w:val="Hyperlink"/>
          <w:lang w:val="ru-RU"/>
        </w:rPr>
        <w:t>://</w:t>
      </w:r>
      <w:r w:rsidRPr="00F57FFB">
        <w:rPr>
          <w:rStyle w:val="Hyperlink"/>
        </w:rPr>
        <w:t>www</w:t>
      </w:r>
      <w:r w:rsidRPr="00F57FFB">
        <w:rPr>
          <w:rStyle w:val="Hyperlink"/>
          <w:lang w:val="ru-RU"/>
        </w:rPr>
        <w:t>.</w:t>
      </w:r>
      <w:r w:rsidRPr="00F57FFB">
        <w:rPr>
          <w:rStyle w:val="Hyperlink"/>
        </w:rPr>
        <w:t>google</w:t>
      </w:r>
      <w:r w:rsidRPr="00F57FFB">
        <w:rPr>
          <w:rStyle w:val="Hyperlink"/>
          <w:lang w:val="ru-RU"/>
        </w:rPr>
        <w:t>.</w:t>
      </w:r>
      <w:proofErr w:type="spellStart"/>
      <w:r w:rsidRPr="00F57FFB">
        <w:rPr>
          <w:rStyle w:val="Hyperlink"/>
        </w:rPr>
        <w:t>ru</w:t>
      </w:r>
      <w:proofErr w:type="spellEnd"/>
      <w:r w:rsidRPr="00F57FFB">
        <w:rPr>
          <w:rStyle w:val="Hyperlink"/>
          <w:lang w:val="ru-RU"/>
        </w:rPr>
        <w:t>/</w:t>
      </w:r>
      <w:r w:rsidRPr="00F57FFB">
        <w:rPr>
          <w:rStyle w:val="Hyperlink"/>
        </w:rPr>
        <w:t>search</w:t>
      </w:r>
      <w:r w:rsidRPr="00F57FFB">
        <w:rPr>
          <w:rStyle w:val="Hyperlink"/>
          <w:lang w:val="ru-RU"/>
        </w:rPr>
        <w:t>?</w:t>
      </w:r>
      <w:proofErr w:type="spellStart"/>
      <w:r w:rsidRPr="00F57FFB">
        <w:rPr>
          <w:rStyle w:val="Hyperlink"/>
        </w:rPr>
        <w:t>tbm</w:t>
      </w:r>
      <w:proofErr w:type="spellEnd"/>
      <w:r w:rsidRPr="00F57FFB">
        <w:rPr>
          <w:rStyle w:val="Hyperlink"/>
          <w:lang w:val="ru-RU"/>
        </w:rPr>
        <w:t>=</w:t>
      </w:r>
      <w:proofErr w:type="spellStart"/>
      <w:r w:rsidRPr="00F57FFB">
        <w:rPr>
          <w:rStyle w:val="Hyperlink"/>
        </w:rPr>
        <w:t>isch</w:t>
      </w:r>
      <w:proofErr w:type="spellEnd"/>
      <w:r w:rsidRPr="00F57FFB">
        <w:rPr>
          <w:rStyle w:val="Hyperlink"/>
          <w:lang w:val="ru-RU"/>
        </w:rPr>
        <w:t>&amp;</w:t>
      </w:r>
      <w:r w:rsidRPr="00F57FFB">
        <w:rPr>
          <w:rStyle w:val="Hyperlink"/>
        </w:rPr>
        <w:t>q</w:t>
      </w:r>
      <w:r w:rsidRPr="00F57FFB">
        <w:rPr>
          <w:rStyle w:val="Hyperlink"/>
          <w:lang w:val="ru-RU"/>
        </w:rPr>
        <w:t>=</w:t>
      </w:r>
      <w:proofErr w:type="spellStart"/>
      <w:r w:rsidRPr="00F57FFB">
        <w:rPr>
          <w:rStyle w:val="Hyperlink"/>
        </w:rPr>
        <w:t>datepicker</w:t>
      </w:r>
      <w:proofErr w:type="spellEnd"/>
      <w:r>
        <w:fldChar w:fldCharType="end"/>
      </w:r>
    </w:p>
    <w:p w:rsidR="009C7742" w:rsidRDefault="009C7742" w:rsidP="009C7742">
      <w:pPr>
        <w:rPr>
          <w:lang w:val="ru-RU"/>
        </w:rPr>
      </w:pPr>
      <w:r>
        <w:rPr>
          <w:lang w:val="ru-RU"/>
        </w:rPr>
        <w:t>В</w:t>
      </w:r>
      <w:r w:rsidRPr="009C7742">
        <w:rPr>
          <w:lang w:val="ru-RU"/>
        </w:rPr>
        <w:t xml:space="preserve"> </w:t>
      </w:r>
      <w:r>
        <w:rPr>
          <w:lang w:val="ru-RU"/>
        </w:rPr>
        <w:t>каталоге</w:t>
      </w:r>
      <w:r w:rsidRPr="009C7742">
        <w:rPr>
          <w:lang w:val="ru-RU"/>
        </w:rPr>
        <w:t xml:space="preserve"> </w:t>
      </w:r>
      <w:r w:rsidRPr="009C7742">
        <w:t>project</w:t>
      </w:r>
      <w:r w:rsidRPr="009C7742">
        <w:rPr>
          <w:lang w:val="ru-RU"/>
        </w:rPr>
        <w:t xml:space="preserve">1, </w:t>
      </w:r>
      <w:r>
        <w:rPr>
          <w:lang w:val="ru-RU"/>
        </w:rPr>
        <w:t>создайте</w:t>
      </w:r>
      <w:r w:rsidRPr="009C7742">
        <w:rPr>
          <w:lang w:val="ru-RU"/>
        </w:rPr>
        <w:t xml:space="preserve"> </w:t>
      </w:r>
      <w:r>
        <w:rPr>
          <w:lang w:val="ru-RU"/>
        </w:rPr>
        <w:t>новый</w:t>
      </w:r>
      <w:r w:rsidRPr="009C7742">
        <w:rPr>
          <w:lang w:val="ru-RU"/>
        </w:rPr>
        <w:t xml:space="preserve"> </w:t>
      </w:r>
      <w:r>
        <w:rPr>
          <w:lang w:val="ru-RU"/>
        </w:rPr>
        <w:t>файл</w:t>
      </w:r>
      <w:r w:rsidRPr="009C7742">
        <w:rPr>
          <w:lang w:val="ru-RU"/>
        </w:rPr>
        <w:t xml:space="preserve"> </w:t>
      </w:r>
      <w:proofErr w:type="spellStart"/>
      <w:r w:rsidR="00F1464B">
        <w:t>datepicker</w:t>
      </w:r>
      <w:proofErr w:type="spellEnd"/>
      <w:r w:rsidRPr="009C7742">
        <w:rPr>
          <w:lang w:val="ru-RU"/>
        </w:rPr>
        <w:t>.</w:t>
      </w:r>
      <w:proofErr w:type="spellStart"/>
      <w:r>
        <w:t>js</w:t>
      </w:r>
      <w:proofErr w:type="spellEnd"/>
      <w:r w:rsidRPr="009C7742">
        <w:rPr>
          <w:lang w:val="ru-RU"/>
        </w:rPr>
        <w:t xml:space="preserve">, </w:t>
      </w:r>
      <w:r>
        <w:rPr>
          <w:lang w:val="ru-RU"/>
        </w:rPr>
        <w:t>в котором</w:t>
      </w:r>
      <w:r w:rsidRPr="009C7742">
        <w:rPr>
          <w:lang w:val="ru-RU"/>
        </w:rPr>
        <w:t xml:space="preserve"> </w:t>
      </w:r>
      <w:r>
        <w:rPr>
          <w:lang w:val="ru-RU"/>
        </w:rPr>
        <w:t xml:space="preserve">вы будете разрабатывать </w:t>
      </w:r>
      <w:r w:rsidR="00F1464B">
        <w:rPr>
          <w:lang w:val="ru-RU"/>
        </w:rPr>
        <w:t xml:space="preserve">класс </w:t>
      </w:r>
      <w:proofErr w:type="spellStart"/>
      <w:r w:rsidR="00F1464B">
        <w:t>DatePicker</w:t>
      </w:r>
      <w:proofErr w:type="spellEnd"/>
      <w:r>
        <w:rPr>
          <w:lang w:val="ru-RU"/>
        </w:rPr>
        <w:t>.</w:t>
      </w:r>
      <w:r w:rsidR="00F1464B" w:rsidRPr="00F1464B">
        <w:rPr>
          <w:lang w:val="ru-RU"/>
        </w:rPr>
        <w:t xml:space="preserve"> </w:t>
      </w:r>
      <w:r w:rsidR="00F1464B">
        <w:rPr>
          <w:lang w:val="ru-RU"/>
        </w:rPr>
        <w:t>Использоваться этот класс должен так, как представлено ниже</w:t>
      </w:r>
      <w:r w:rsidR="00F1464B">
        <w:rPr>
          <w:lang w:val="ru-RU"/>
        </w:rPr>
        <w:br/>
      </w:r>
    </w:p>
    <w:p w:rsidR="00F1464B" w:rsidRPr="00E2785D" w:rsidRDefault="00F1464B" w:rsidP="00F146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proofErr w:type="spellStart"/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var</w:t>
      </w:r>
      <w:proofErr w:type="spellEnd"/>
      <w:r w:rsidRPr="00E2785D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datePicker</w:t>
      </w:r>
      <w:proofErr w:type="spellEnd"/>
      <w:r w:rsidRPr="00E2785D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= </w:t>
      </w:r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</w:t>
      </w:r>
      <w:r w:rsidRPr="00E2785D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DatePicker</w:t>
      </w:r>
      <w:proofErr w:type="spellEnd"/>
      <w:r w:rsidRPr="00E2785D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("</w:t>
      </w:r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div</w:t>
      </w:r>
      <w:r w:rsidRPr="00E2785D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1", </w:t>
      </w:r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function</w:t>
      </w:r>
      <w:r w:rsidRPr="00E2785D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(</w:t>
      </w:r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id</w:t>
      </w:r>
      <w:r w:rsidRPr="00E2785D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, </w:t>
      </w:r>
      <w:proofErr w:type="spellStart"/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fixedDate</w:t>
      </w:r>
      <w:proofErr w:type="spellEnd"/>
      <w:r w:rsidRPr="00E2785D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) {</w:t>
      </w:r>
    </w:p>
    <w:p w:rsidR="00F1464B" w:rsidRPr="00F1464B" w:rsidRDefault="00F1464B" w:rsidP="00F146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785D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</w:t>
      </w:r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console.log("</w:t>
      </w:r>
      <w:proofErr w:type="spellStart"/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DatePicker</w:t>
      </w:r>
      <w:proofErr w:type="spellEnd"/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with id", id,</w:t>
      </w:r>
    </w:p>
    <w:p w:rsidR="00F1464B" w:rsidRPr="00F1464B" w:rsidRDefault="00F1464B" w:rsidP="00F146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"selected date:", </w:t>
      </w:r>
      <w:proofErr w:type="spellStart"/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fixedDate.month</w:t>
      </w:r>
      <w:proofErr w:type="spellEnd"/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+ "/" + </w:t>
      </w:r>
      <w:proofErr w:type="spellStart"/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fixedDate.day</w:t>
      </w:r>
      <w:proofErr w:type="spellEnd"/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+ "/" + </w:t>
      </w:r>
      <w:proofErr w:type="spellStart"/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fixedDate.year</w:t>
      </w:r>
      <w:proofErr w:type="spellEnd"/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F1464B" w:rsidRPr="00F1464B" w:rsidRDefault="00F1464B" w:rsidP="00F146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F1464B" w:rsidRPr="00F1464B" w:rsidRDefault="00F1464B" w:rsidP="00F146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datePicker.render</w:t>
      </w:r>
      <w:proofErr w:type="spellEnd"/>
      <w:r w:rsidRPr="00F1464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(new Date("July 4, 1776"));</w:t>
      </w:r>
    </w:p>
    <w:p w:rsidR="00F1464B" w:rsidRPr="0047307A" w:rsidRDefault="00F1464B" w:rsidP="009C7742">
      <w:pPr>
        <w:rPr>
          <w:i/>
          <w:lang w:val="ru-RU"/>
        </w:rPr>
      </w:pPr>
      <w:r>
        <w:rPr>
          <w:lang w:val="ru-RU"/>
        </w:rPr>
        <w:t xml:space="preserve">Конструктор принимает аргументы: </w:t>
      </w:r>
      <w:r>
        <w:rPr>
          <w:lang w:val="ru-RU"/>
        </w:rPr>
        <w:br/>
      </w:r>
      <w:r w:rsidRPr="00F1464B">
        <w:rPr>
          <w:i/>
        </w:rPr>
        <w:t>id</w:t>
      </w:r>
      <w:r w:rsidRPr="00F1464B">
        <w:rPr>
          <w:lang w:val="ru-RU"/>
        </w:rPr>
        <w:t xml:space="preserve"> – </w:t>
      </w:r>
      <w:proofErr w:type="spellStart"/>
      <w:r>
        <w:t>htmlId</w:t>
      </w:r>
      <w:proofErr w:type="spellEnd"/>
      <w:r>
        <w:rPr>
          <w:lang w:val="ru-RU"/>
        </w:rPr>
        <w:t xml:space="preserve"> элемента в котором будет отрисован </w:t>
      </w:r>
      <w:proofErr w:type="spellStart"/>
      <w:r>
        <w:t>datepicker</w:t>
      </w:r>
      <w:proofErr w:type="spellEnd"/>
      <w:r w:rsidRPr="00F1464B">
        <w:rPr>
          <w:lang w:val="ru-RU"/>
        </w:rPr>
        <w:br/>
      </w:r>
      <w:r w:rsidRPr="00F1464B">
        <w:rPr>
          <w:i/>
        </w:rPr>
        <w:t>callback</w:t>
      </w:r>
      <w:r w:rsidRPr="00F1464B">
        <w:rPr>
          <w:i/>
          <w:lang w:val="ru-RU"/>
        </w:rPr>
        <w:t xml:space="preserve"> </w:t>
      </w:r>
      <w:r>
        <w:rPr>
          <w:i/>
          <w:lang w:val="ru-RU"/>
        </w:rPr>
        <w:t>–</w:t>
      </w:r>
      <w:r w:rsidRPr="00F1464B">
        <w:rPr>
          <w:i/>
          <w:lang w:val="ru-RU"/>
        </w:rPr>
        <w:t xml:space="preserve"> </w:t>
      </w:r>
      <w:r>
        <w:rPr>
          <w:lang w:val="ru-RU"/>
        </w:rPr>
        <w:t>коллбек функция которая должна быть вызвана, когда дата выбрана. Параметры коллмек функции:</w:t>
      </w:r>
      <w:r>
        <w:rPr>
          <w:lang w:val="ru-RU"/>
        </w:rPr>
        <w:br/>
      </w:r>
      <w:r>
        <w:rPr>
          <w:lang w:val="ru-RU"/>
        </w:rPr>
        <w:tab/>
      </w:r>
      <w:r w:rsidRPr="0047307A">
        <w:rPr>
          <w:i/>
        </w:rPr>
        <w:t>id</w:t>
      </w:r>
      <w:r w:rsidRPr="0047307A">
        <w:rPr>
          <w:i/>
          <w:lang w:val="ru-RU"/>
        </w:rPr>
        <w:t xml:space="preserve"> </w:t>
      </w:r>
      <w:r>
        <w:rPr>
          <w:lang w:val="ru-RU"/>
        </w:rPr>
        <w:t>–</w:t>
      </w:r>
      <w:r w:rsidRPr="00F1464B">
        <w:rPr>
          <w:lang w:val="ru-RU"/>
        </w:rPr>
        <w:t xml:space="preserve"> </w:t>
      </w:r>
      <w:r>
        <w:t>html</w:t>
      </w:r>
      <w:r w:rsidRPr="0047307A">
        <w:rPr>
          <w:lang w:val="ru-RU"/>
        </w:rPr>
        <w:t xml:space="preserve"> </w:t>
      </w:r>
      <w:r>
        <w:t>Id</w:t>
      </w:r>
      <w:r w:rsidRPr="0047307A">
        <w:rPr>
          <w:lang w:val="ru-RU"/>
        </w:rPr>
        <w:t xml:space="preserve"> </w:t>
      </w:r>
      <w:r>
        <w:rPr>
          <w:lang w:val="ru-RU"/>
        </w:rPr>
        <w:t xml:space="preserve">элемента с </w:t>
      </w:r>
      <w:proofErr w:type="spellStart"/>
      <w:r>
        <w:t>datepicker</w:t>
      </w:r>
      <w:proofErr w:type="spellEnd"/>
      <w:r w:rsidRPr="0047307A">
        <w:rPr>
          <w:lang w:val="ru-RU"/>
        </w:rPr>
        <w:br/>
      </w:r>
      <w:r w:rsidRPr="0047307A">
        <w:rPr>
          <w:lang w:val="ru-RU"/>
        </w:rPr>
        <w:lastRenderedPageBreak/>
        <w:tab/>
      </w:r>
      <w:proofErr w:type="spellStart"/>
      <w:r w:rsidRPr="0047307A">
        <w:rPr>
          <w:i/>
        </w:rPr>
        <w:t>fixedDate</w:t>
      </w:r>
      <w:proofErr w:type="spellEnd"/>
      <w:r w:rsidRPr="0047307A">
        <w:rPr>
          <w:lang w:val="ru-RU"/>
        </w:rPr>
        <w:t xml:space="preserve"> – </w:t>
      </w:r>
      <w:r>
        <w:rPr>
          <w:lang w:val="ru-RU"/>
        </w:rPr>
        <w:t xml:space="preserve">объект, содержащий три свойства </w:t>
      </w:r>
      <w:r w:rsidR="0047307A">
        <w:t>month</w:t>
      </w:r>
      <w:r w:rsidR="0047307A" w:rsidRPr="0047307A">
        <w:rPr>
          <w:lang w:val="ru-RU"/>
        </w:rPr>
        <w:t xml:space="preserve">, </w:t>
      </w:r>
      <w:r w:rsidR="0047307A">
        <w:t>day</w:t>
      </w:r>
      <w:r w:rsidR="0047307A" w:rsidRPr="0047307A">
        <w:rPr>
          <w:lang w:val="ru-RU"/>
        </w:rPr>
        <w:t xml:space="preserve">, </w:t>
      </w:r>
      <w:r w:rsidR="0047307A">
        <w:t>year</w:t>
      </w:r>
      <w:r w:rsidR="0047307A">
        <w:rPr>
          <w:lang w:val="ru-RU"/>
        </w:rPr>
        <w:t xml:space="preserve">, например </w:t>
      </w:r>
      <w:r w:rsidR="0047307A" w:rsidRPr="0047307A">
        <w:rPr>
          <w:rFonts w:ascii="Helvetica" w:hAnsi="Helvetica" w:cs="Helvetica"/>
          <w:i/>
          <w:color w:val="333333"/>
          <w:sz w:val="21"/>
          <w:szCs w:val="21"/>
          <w:shd w:val="clear" w:color="auto" w:fill="FFFFFF"/>
          <w:lang w:val="ru-RU"/>
        </w:rPr>
        <w:t>{</w:t>
      </w:r>
      <w:r w:rsidR="0047307A" w:rsidRPr="0047307A">
        <w:rPr>
          <w:rFonts w:ascii="Helvetica" w:hAnsi="Helvetica" w:cs="Helvetica"/>
          <w:i/>
          <w:color w:val="333333"/>
          <w:sz w:val="21"/>
          <w:szCs w:val="21"/>
          <w:shd w:val="clear" w:color="auto" w:fill="FFFFFF"/>
        </w:rPr>
        <w:t>month</w:t>
      </w:r>
      <w:r w:rsidR="0047307A" w:rsidRPr="0047307A">
        <w:rPr>
          <w:rFonts w:ascii="Helvetica" w:hAnsi="Helvetica" w:cs="Helvetica"/>
          <w:i/>
          <w:color w:val="333333"/>
          <w:sz w:val="21"/>
          <w:szCs w:val="21"/>
          <w:shd w:val="clear" w:color="auto" w:fill="FFFFFF"/>
          <w:lang w:val="ru-RU"/>
        </w:rPr>
        <w:t xml:space="preserve">: 1, </w:t>
      </w:r>
      <w:r w:rsidR="0047307A" w:rsidRPr="0047307A">
        <w:rPr>
          <w:rFonts w:ascii="Helvetica" w:hAnsi="Helvetica" w:cs="Helvetica"/>
          <w:i/>
          <w:color w:val="333333"/>
          <w:sz w:val="21"/>
          <w:szCs w:val="21"/>
          <w:shd w:val="clear" w:color="auto" w:fill="FFFFFF"/>
        </w:rPr>
        <w:t>day</w:t>
      </w:r>
      <w:r w:rsidR="0047307A" w:rsidRPr="0047307A">
        <w:rPr>
          <w:rFonts w:ascii="Helvetica" w:hAnsi="Helvetica" w:cs="Helvetica"/>
          <w:i/>
          <w:color w:val="333333"/>
          <w:sz w:val="21"/>
          <w:szCs w:val="21"/>
          <w:shd w:val="clear" w:color="auto" w:fill="FFFFFF"/>
          <w:lang w:val="ru-RU"/>
        </w:rPr>
        <w:t xml:space="preserve">: 30, </w:t>
      </w:r>
      <w:r w:rsidR="0047307A" w:rsidRPr="0047307A">
        <w:rPr>
          <w:rFonts w:ascii="Helvetica" w:hAnsi="Helvetica" w:cs="Helvetica"/>
          <w:i/>
          <w:color w:val="333333"/>
          <w:sz w:val="21"/>
          <w:szCs w:val="21"/>
          <w:shd w:val="clear" w:color="auto" w:fill="FFFFFF"/>
        </w:rPr>
        <w:t>year</w:t>
      </w:r>
      <w:r w:rsidR="0047307A" w:rsidRPr="0047307A">
        <w:rPr>
          <w:rFonts w:ascii="Helvetica" w:hAnsi="Helvetica" w:cs="Helvetica"/>
          <w:i/>
          <w:color w:val="333333"/>
          <w:sz w:val="21"/>
          <w:szCs w:val="21"/>
          <w:shd w:val="clear" w:color="auto" w:fill="FFFFFF"/>
          <w:lang w:val="ru-RU"/>
        </w:rPr>
        <w:t>: 2016}</w:t>
      </w:r>
    </w:p>
    <w:p w:rsidR="0047307A" w:rsidRDefault="0047307A" w:rsidP="009C7742">
      <w:pPr>
        <w:rPr>
          <w:lang w:val="ru-RU"/>
        </w:rPr>
      </w:pPr>
      <w:r>
        <w:rPr>
          <w:lang w:val="ru-RU"/>
        </w:rPr>
        <w:t xml:space="preserve">Созданный класс должен иметь метод </w:t>
      </w:r>
      <w:r w:rsidRPr="0047307A">
        <w:rPr>
          <w:i/>
        </w:rPr>
        <w:t>render</w:t>
      </w:r>
      <w:r w:rsidRPr="0047307A">
        <w:rPr>
          <w:i/>
          <w:lang w:val="ru-RU"/>
        </w:rPr>
        <w:t xml:space="preserve">, </w:t>
      </w:r>
      <w:r>
        <w:rPr>
          <w:lang w:val="ru-RU"/>
        </w:rPr>
        <w:t xml:space="preserve">который принимает в качестве аргумента объект типа </w:t>
      </w:r>
      <w:r>
        <w:t>Date</w:t>
      </w:r>
      <w:r>
        <w:rPr>
          <w:lang w:val="ru-RU"/>
        </w:rPr>
        <w:t xml:space="preserve">. Внутри он должен отрисовать дни месяца из переданного объекта. Когда метод </w:t>
      </w:r>
      <w:r>
        <w:t>render</w:t>
      </w:r>
      <w:r w:rsidRPr="0047307A">
        <w:rPr>
          <w:lang w:val="ru-RU"/>
        </w:rPr>
        <w:t xml:space="preserve"> </w:t>
      </w:r>
      <w:r>
        <w:rPr>
          <w:lang w:val="ru-RU"/>
        </w:rPr>
        <w:t xml:space="preserve">вызывается, он должен стереть все содержимое контейнера </w:t>
      </w:r>
      <w:r>
        <w:t>DIV</w:t>
      </w:r>
      <w:r w:rsidRPr="0047307A">
        <w:rPr>
          <w:lang w:val="ru-RU"/>
        </w:rPr>
        <w:t xml:space="preserve"> </w:t>
      </w:r>
      <w:r>
        <w:rPr>
          <w:lang w:val="ru-RU"/>
        </w:rPr>
        <w:t xml:space="preserve">дейтпикера, и сгенерировать новый </w:t>
      </w:r>
      <w:r>
        <w:t>html</w:t>
      </w:r>
      <w:r w:rsidRPr="0047307A">
        <w:rPr>
          <w:lang w:val="ru-RU"/>
        </w:rPr>
        <w:t xml:space="preserve"> </w:t>
      </w:r>
      <w:r>
        <w:rPr>
          <w:lang w:val="ru-RU"/>
        </w:rPr>
        <w:t>содержащий небольшой 1-месяцевый календарь.</w:t>
      </w:r>
    </w:p>
    <w:p w:rsidR="00F1464B" w:rsidRPr="0047307A" w:rsidRDefault="0047307A" w:rsidP="009C7742">
      <w:pPr>
        <w:rPr>
          <w:lang w:val="ru-RU"/>
        </w:rPr>
      </w:pPr>
      <w:r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2999F9EA" wp14:editId="31F76873">
            <wp:extent cx="2686050" cy="2506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7A" w:rsidRPr="0047307A" w:rsidRDefault="0047307A" w:rsidP="009C7742">
      <w:pPr>
        <w:rPr>
          <w:lang w:val="ru-RU"/>
        </w:rPr>
      </w:pPr>
      <w:r>
        <w:rPr>
          <w:lang w:val="ru-RU"/>
        </w:rPr>
        <w:t>Требования к выводимому календарю:</w:t>
      </w:r>
    </w:p>
    <w:p w:rsidR="0047307A" w:rsidRPr="00E2785D" w:rsidRDefault="0047307A" w:rsidP="004730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Календарь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отображает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дни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выбранного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месяца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в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таблице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,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где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одна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строка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=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одной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неделе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,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и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колонка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=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дню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недели</w:t>
      </w:r>
    </w:p>
    <w:p w:rsidR="0047307A" w:rsidRPr="0047307A" w:rsidRDefault="0047307A" w:rsidP="004730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Заголовки</w:t>
      </w:r>
      <w:r w:rsidRPr="0047307A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должны</w:t>
      </w:r>
      <w:r w:rsidRPr="0047307A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отображать</w:t>
      </w:r>
      <w:r w:rsidRPr="0047307A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дни</w:t>
      </w:r>
      <w:r w:rsidRPr="0047307A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недели, как например</w:t>
      </w:r>
      <w:r w:rsidRPr="0047307A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"</w:t>
      </w:r>
      <w:r w:rsidRPr="0047307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</w:t>
      </w:r>
      <w:r w:rsidRPr="0047307A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", "</w:t>
      </w:r>
      <w:r w:rsidRPr="0047307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Mo</w:t>
      </w:r>
      <w:r w:rsidRPr="0047307A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",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и т.д.</w:t>
      </w:r>
    </w:p>
    <w:p w:rsidR="0047307A" w:rsidRPr="0047307A" w:rsidRDefault="0047307A" w:rsidP="004730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Ячейка таблицы – день - число</w:t>
      </w:r>
    </w:p>
    <w:p w:rsidR="0047307A" w:rsidRPr="0047307A" w:rsidRDefault="0047307A" w:rsidP="004730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Первая и последняя недели могут содержать дни не из выбранного месяца – они либо не должны быть отрисованы(пустые ячейки), либо </w:t>
      </w:r>
      <w:r w:rsidR="006044D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выглядеть неактивными </w:t>
      </w:r>
      <w:r w:rsidR="006044D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br/>
      </w:r>
      <w:r w:rsidR="006044D6">
        <w:rPr>
          <w:noProof/>
          <w:lang w:val="ru-RU" w:eastAsia="ru-RU"/>
        </w:rPr>
        <w:drawing>
          <wp:inline distT="0" distB="0" distL="0" distR="0" wp14:anchorId="3975D78B" wp14:editId="2D25CCD6">
            <wp:extent cx="2421316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8675" cy="6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7A" w:rsidRPr="0047307A" w:rsidRDefault="006044D6" w:rsidP="004730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Количество строк в календаре не должно быть фиксировано и может варьироваться в зависимости от количества недель в месяце (4-6)</w:t>
      </w:r>
    </w:p>
    <w:p w:rsidR="006044D6" w:rsidRPr="006044D6" w:rsidRDefault="006044D6" w:rsidP="00E13A8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6044D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Календарь должен отображать название месяца и года в заголовке. Дополнительно может содержать указатели (например </w:t>
      </w:r>
      <w:r w:rsidRPr="0047307A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"&lt;" </w:t>
      </w:r>
      <w:r w:rsidRPr="0047307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</w:t>
      </w:r>
      <w:r w:rsidRPr="0047307A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"&gt;"</w:t>
      </w:r>
      <w:r w:rsidRPr="006044D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) на смену месяца</w:t>
      </w:r>
    </w:p>
    <w:p w:rsidR="0047307A" w:rsidRPr="0047307A" w:rsidRDefault="006044D6" w:rsidP="00E13A8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Нажатие</w:t>
      </w:r>
      <w:r w:rsidRPr="006044D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на</w:t>
      </w:r>
      <w:r w:rsidRPr="006044D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ячейку</w:t>
      </w:r>
      <w:r w:rsidRPr="006044D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со</w:t>
      </w:r>
      <w:r w:rsidRPr="006044D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днем</w:t>
      </w:r>
      <w:r w:rsidRPr="006044D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 w:rsidRPr="006044D6">
        <w:rPr>
          <w:rFonts w:ascii="Helvetica" w:eastAsia="Times New Roman" w:hAnsi="Helvetica" w:cs="Helvetica"/>
          <w:b/>
          <w:color w:val="333333"/>
          <w:sz w:val="21"/>
          <w:szCs w:val="21"/>
          <w:lang w:val="ru-RU" w:eastAsia="ru-RU"/>
        </w:rPr>
        <w:t>выбранного</w:t>
      </w:r>
      <w:r w:rsidRPr="006044D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месяца</w:t>
      </w:r>
      <w:r w:rsidRPr="006044D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должно</w:t>
      </w:r>
      <w:r w:rsidRPr="006044D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вызывать</w:t>
      </w:r>
      <w:r w:rsidRPr="006044D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коллбек</w:t>
      </w:r>
      <w:r w:rsidRPr="006044D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функцию</w:t>
      </w:r>
      <w:r w:rsidRPr="006044D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описанную</w:t>
      </w:r>
      <w:r w:rsidRPr="006044D6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выше. Неактивные дни (из прошлого\следующего) месяца не должны нажиматься</w:t>
      </w:r>
    </w:p>
    <w:p w:rsidR="006044D6" w:rsidRDefault="006044D6" w:rsidP="002C45B3">
      <w:pPr>
        <w:rPr>
          <w:lang w:val="ru-RU"/>
        </w:rPr>
      </w:pPr>
      <w:r>
        <w:rPr>
          <w:lang w:val="ru-RU"/>
        </w:rPr>
        <w:t xml:space="preserve">Для созданного вами класса в архиве присутствует файл </w:t>
      </w:r>
      <w:r w:rsidRPr="006044D6">
        <w:rPr>
          <w:lang w:val="ru-RU"/>
        </w:rPr>
        <w:t>datepicker.html</w:t>
      </w:r>
      <w:r>
        <w:rPr>
          <w:lang w:val="ru-RU"/>
        </w:rPr>
        <w:t xml:space="preserve">, содержащий два пустых </w:t>
      </w:r>
      <w:r>
        <w:t>DIV</w:t>
      </w:r>
      <w:r w:rsidRPr="006044D6">
        <w:rPr>
          <w:lang w:val="ru-RU"/>
        </w:rPr>
        <w:t xml:space="preserve"> </w:t>
      </w:r>
      <w:r>
        <w:rPr>
          <w:lang w:val="ru-RU"/>
        </w:rPr>
        <w:t xml:space="preserve">элемента-контейнера, и немного </w:t>
      </w:r>
      <w:proofErr w:type="spellStart"/>
      <w:r>
        <w:t>javascript</w:t>
      </w:r>
      <w:proofErr w:type="spellEnd"/>
      <w:r w:rsidRPr="006044D6">
        <w:rPr>
          <w:lang w:val="ru-RU"/>
        </w:rPr>
        <w:t xml:space="preserve"> </w:t>
      </w:r>
      <w:r>
        <w:rPr>
          <w:lang w:val="ru-RU"/>
        </w:rPr>
        <w:t>кода, который создает и дейтпикеры для каждого из контейнера. Два дейтпикера должны существовать независимо и управлять только прорисовкой своего элемента-контейнера</w:t>
      </w:r>
    </w:p>
    <w:p w:rsidR="006044D6" w:rsidRDefault="006044D6" w:rsidP="002C45B3">
      <w:pPr>
        <w:rPr>
          <w:lang w:val="ru-RU"/>
        </w:rPr>
      </w:pPr>
      <w:r w:rsidRPr="006044D6">
        <w:rPr>
          <w:lang w:val="ru-RU"/>
        </w:rPr>
        <w:t>datepicker.html</w:t>
      </w:r>
      <w:r>
        <w:rPr>
          <w:lang w:val="ru-RU"/>
        </w:rPr>
        <w:t xml:space="preserve"> не содержит каких-либо стилей для календаря, поэтому вы должны создать </w:t>
      </w:r>
      <w:r w:rsidRPr="006044D6">
        <w:rPr>
          <w:lang w:val="ru-RU"/>
        </w:rPr>
        <w:t>datepicker.</w:t>
      </w:r>
      <w:proofErr w:type="spellStart"/>
      <w:r>
        <w:t>css</w:t>
      </w:r>
      <w:proofErr w:type="spellEnd"/>
      <w:r w:rsidRPr="006044D6">
        <w:rPr>
          <w:lang w:val="ru-RU"/>
        </w:rPr>
        <w:t xml:space="preserve">, </w:t>
      </w:r>
      <w:r>
        <w:rPr>
          <w:lang w:val="ru-RU"/>
        </w:rPr>
        <w:t xml:space="preserve">содержащий необходимые </w:t>
      </w:r>
      <w:proofErr w:type="spellStart"/>
      <w:r>
        <w:t>css</w:t>
      </w:r>
      <w:proofErr w:type="spellEnd"/>
      <w:r w:rsidRPr="006044D6">
        <w:rPr>
          <w:lang w:val="ru-RU"/>
        </w:rPr>
        <w:t xml:space="preserve"> </w:t>
      </w:r>
      <w:r>
        <w:rPr>
          <w:lang w:val="ru-RU"/>
        </w:rPr>
        <w:t>классы, чтобы календарь выглядел красиво.</w:t>
      </w:r>
      <w:r>
        <w:rPr>
          <w:lang w:val="ru-RU"/>
        </w:rPr>
        <w:br/>
      </w:r>
      <w:r>
        <w:rPr>
          <w:lang w:val="ru-RU"/>
        </w:rPr>
        <w:lastRenderedPageBreak/>
        <w:t xml:space="preserve">Ссылка на подключение </w:t>
      </w:r>
      <w:proofErr w:type="spellStart"/>
      <w:r>
        <w:t>css</w:t>
      </w:r>
      <w:proofErr w:type="spellEnd"/>
      <w:r w:rsidRPr="006044D6">
        <w:rPr>
          <w:lang w:val="ru-RU"/>
        </w:rPr>
        <w:t xml:space="preserve"> </w:t>
      </w:r>
      <w:r>
        <w:rPr>
          <w:lang w:val="ru-RU"/>
        </w:rPr>
        <w:t xml:space="preserve">файла уже присутствует в </w:t>
      </w:r>
      <w:r>
        <w:t>html</w:t>
      </w:r>
      <w:r w:rsidRPr="006044D6">
        <w:rPr>
          <w:lang w:val="ru-RU"/>
        </w:rPr>
        <w:t>.</w:t>
      </w:r>
      <w:r w:rsidRPr="006044D6">
        <w:rPr>
          <w:lang w:val="ru-RU"/>
        </w:rPr>
        <w:br/>
        <w:t>&lt;</w:t>
      </w:r>
      <w:r w:rsidRPr="006044D6">
        <w:t>link</w:t>
      </w:r>
      <w:r w:rsidRPr="006044D6">
        <w:rPr>
          <w:lang w:val="ru-RU"/>
        </w:rPr>
        <w:t xml:space="preserve"> </w:t>
      </w:r>
      <w:proofErr w:type="spellStart"/>
      <w:r w:rsidRPr="006044D6">
        <w:t>rel</w:t>
      </w:r>
      <w:proofErr w:type="spellEnd"/>
      <w:r w:rsidRPr="006044D6">
        <w:rPr>
          <w:lang w:val="ru-RU"/>
        </w:rPr>
        <w:t>="</w:t>
      </w:r>
      <w:r w:rsidRPr="006044D6">
        <w:t>stylesheet</w:t>
      </w:r>
      <w:r w:rsidRPr="006044D6">
        <w:rPr>
          <w:lang w:val="ru-RU"/>
        </w:rPr>
        <w:t xml:space="preserve">" </w:t>
      </w:r>
      <w:r w:rsidRPr="006044D6">
        <w:t>type</w:t>
      </w:r>
      <w:r w:rsidRPr="006044D6">
        <w:rPr>
          <w:lang w:val="ru-RU"/>
        </w:rPr>
        <w:t>="</w:t>
      </w:r>
      <w:r w:rsidRPr="006044D6">
        <w:t>text</w:t>
      </w:r>
      <w:r w:rsidRPr="006044D6">
        <w:rPr>
          <w:lang w:val="ru-RU"/>
        </w:rPr>
        <w:t>/</w:t>
      </w:r>
      <w:proofErr w:type="spellStart"/>
      <w:r w:rsidRPr="006044D6">
        <w:t>css</w:t>
      </w:r>
      <w:proofErr w:type="spellEnd"/>
      <w:r w:rsidRPr="006044D6">
        <w:rPr>
          <w:lang w:val="ru-RU"/>
        </w:rPr>
        <w:t xml:space="preserve">" </w:t>
      </w:r>
      <w:proofErr w:type="spellStart"/>
      <w:r w:rsidRPr="006044D6">
        <w:t>href</w:t>
      </w:r>
      <w:proofErr w:type="spellEnd"/>
      <w:r w:rsidRPr="006044D6">
        <w:rPr>
          <w:lang w:val="ru-RU"/>
        </w:rPr>
        <w:t>="</w:t>
      </w:r>
      <w:proofErr w:type="spellStart"/>
      <w:r w:rsidRPr="006044D6">
        <w:t>datepicker</w:t>
      </w:r>
      <w:proofErr w:type="spellEnd"/>
      <w:r w:rsidRPr="006044D6">
        <w:rPr>
          <w:lang w:val="ru-RU"/>
        </w:rPr>
        <w:t>.</w:t>
      </w:r>
      <w:proofErr w:type="spellStart"/>
      <w:r w:rsidRPr="006044D6">
        <w:t>css</w:t>
      </w:r>
      <w:proofErr w:type="spellEnd"/>
      <w:r w:rsidRPr="006044D6">
        <w:rPr>
          <w:lang w:val="ru-RU"/>
        </w:rPr>
        <w:t>" /&gt;</w:t>
      </w:r>
    </w:p>
    <w:p w:rsidR="00D00B29" w:rsidRDefault="00EE256B">
      <w:pPr>
        <w:pStyle w:val="SectionHeading"/>
        <w:rPr>
          <w:lang w:val="ru-RU"/>
        </w:rPr>
      </w:pPr>
      <w:r>
        <w:rPr>
          <w:lang w:val="ru-RU"/>
        </w:rPr>
        <w:t>Задание</w:t>
      </w:r>
      <w:r w:rsidR="006044D6">
        <w:rPr>
          <w:lang w:val="ru-RU"/>
        </w:rPr>
        <w:t xml:space="preserve"> 2</w:t>
      </w:r>
      <w:r w:rsidRPr="00EC5D8F">
        <w:rPr>
          <w:lang w:val="ru-RU"/>
        </w:rPr>
        <w:t xml:space="preserve">. </w:t>
      </w:r>
      <w:r w:rsidR="006044D6" w:rsidRPr="00F92722">
        <w:rPr>
          <w:lang w:val="ru-RU"/>
        </w:rPr>
        <w:t>шаблонизатор таблиц</w:t>
      </w:r>
      <w:r>
        <w:rPr>
          <w:lang w:val="ru-RU"/>
        </w:rPr>
        <w:t xml:space="preserve"> (</w:t>
      </w:r>
      <w:r w:rsidR="006044D6">
        <w:rPr>
          <w:lang w:val="ru-RU"/>
        </w:rPr>
        <w:t>1</w:t>
      </w:r>
      <w:r w:rsidR="00E2785D">
        <w:t>0</w:t>
      </w:r>
      <w:bookmarkStart w:id="0" w:name="_GoBack"/>
      <w:bookmarkEnd w:id="0"/>
      <w:r>
        <w:rPr>
          <w:lang w:val="ru-RU"/>
        </w:rPr>
        <w:t xml:space="preserve"> баллов)</w:t>
      </w:r>
    </w:p>
    <w:p w:rsidR="00EE256B" w:rsidRPr="00EE256B" w:rsidRDefault="00EE256B" w:rsidP="00EE256B">
      <w:pPr>
        <w:rPr>
          <w:lang w:val="ru-RU"/>
        </w:rPr>
      </w:pPr>
      <w:r>
        <w:rPr>
          <w:lang w:val="ru-RU"/>
        </w:rPr>
        <w:t>В</w:t>
      </w:r>
      <w:r w:rsidRPr="00EE256B">
        <w:rPr>
          <w:lang w:val="ru-RU"/>
        </w:rPr>
        <w:t xml:space="preserve"> </w:t>
      </w:r>
      <w:r>
        <w:rPr>
          <w:lang w:val="ru-RU"/>
        </w:rPr>
        <w:t>каталоге</w:t>
      </w:r>
      <w:r w:rsidRPr="00EE256B">
        <w:rPr>
          <w:lang w:val="ru-RU"/>
        </w:rPr>
        <w:t xml:space="preserve"> </w:t>
      </w:r>
      <w:r w:rsidRPr="00EE256B">
        <w:t>project</w:t>
      </w:r>
      <w:r w:rsidRPr="00EE256B">
        <w:rPr>
          <w:lang w:val="ru-RU"/>
        </w:rPr>
        <w:t xml:space="preserve">, </w:t>
      </w:r>
      <w:r>
        <w:rPr>
          <w:lang w:val="ru-RU"/>
        </w:rPr>
        <w:t>создайте</w:t>
      </w:r>
      <w:r w:rsidRPr="00EE256B">
        <w:rPr>
          <w:lang w:val="ru-RU"/>
        </w:rPr>
        <w:t xml:space="preserve"> </w:t>
      </w:r>
      <w:r>
        <w:rPr>
          <w:lang w:val="ru-RU"/>
        </w:rPr>
        <w:t>новый</w:t>
      </w:r>
      <w:r w:rsidRPr="00EE256B">
        <w:rPr>
          <w:lang w:val="ru-RU"/>
        </w:rPr>
        <w:t xml:space="preserve"> </w:t>
      </w:r>
      <w:r>
        <w:rPr>
          <w:lang w:val="ru-RU"/>
        </w:rPr>
        <w:t>файл</w:t>
      </w:r>
      <w:r w:rsidRPr="00EE256B">
        <w:rPr>
          <w:lang w:val="ru-RU"/>
        </w:rPr>
        <w:t xml:space="preserve"> </w:t>
      </w:r>
      <w:proofErr w:type="spellStart"/>
      <w:r w:rsidR="00F92722">
        <w:t>TableTemplate</w:t>
      </w:r>
      <w:proofErr w:type="spellEnd"/>
      <w:r w:rsidRPr="00EE256B">
        <w:rPr>
          <w:lang w:val="ru-RU"/>
        </w:rPr>
        <w:t>.</w:t>
      </w:r>
      <w:proofErr w:type="spellStart"/>
      <w:r>
        <w:t>js</w:t>
      </w:r>
      <w:proofErr w:type="spellEnd"/>
      <w:r w:rsidRPr="00EE256B">
        <w:rPr>
          <w:lang w:val="ru-RU"/>
        </w:rPr>
        <w:t xml:space="preserve">. </w:t>
      </w:r>
    </w:p>
    <w:p w:rsidR="00EE256B" w:rsidRDefault="00EE256B" w:rsidP="00EE256B">
      <w:pPr>
        <w:rPr>
          <w:lang w:val="ru-RU"/>
        </w:rPr>
      </w:pPr>
      <w:r>
        <w:rPr>
          <w:lang w:val="ru-RU"/>
        </w:rPr>
        <w:t xml:space="preserve">Создайте класс шаблонизатора </w:t>
      </w:r>
      <w:r w:rsidRPr="00EE256B">
        <w:rPr>
          <w:lang w:val="ru-RU"/>
        </w:rPr>
        <w:t>(</w:t>
      </w:r>
      <w:proofErr w:type="spellStart"/>
      <w:r w:rsidR="00F92722">
        <w:t>TableTemplate</w:t>
      </w:r>
      <w:proofErr w:type="spellEnd"/>
      <w:r w:rsidRPr="00EE256B">
        <w:rPr>
          <w:lang w:val="ru-RU"/>
        </w:rPr>
        <w:t>)</w:t>
      </w:r>
      <w:r>
        <w:rPr>
          <w:lang w:val="ru-RU"/>
        </w:rPr>
        <w:t xml:space="preserve"> который имеет </w:t>
      </w:r>
      <w:r w:rsidR="00F92722" w:rsidRPr="00F92722">
        <w:rPr>
          <w:b/>
          <w:lang w:val="ru-RU"/>
        </w:rPr>
        <w:t>статический</w:t>
      </w:r>
      <w:r>
        <w:rPr>
          <w:lang w:val="ru-RU"/>
        </w:rPr>
        <w:t xml:space="preserve"> метод </w:t>
      </w:r>
      <w:proofErr w:type="spellStart"/>
      <w:r w:rsidRPr="00EE256B">
        <w:rPr>
          <w:i/>
        </w:rPr>
        <w:t>fillIn</w:t>
      </w:r>
      <w:proofErr w:type="spellEnd"/>
      <w:r w:rsidRPr="00EE256B">
        <w:rPr>
          <w:lang w:val="ru-RU"/>
        </w:rPr>
        <w:t>.</w:t>
      </w:r>
    </w:p>
    <w:p w:rsidR="00F92722" w:rsidRDefault="00F92722" w:rsidP="00EE256B">
      <w:r>
        <w:rPr>
          <w:lang w:val="ru-RU"/>
        </w:rPr>
        <w:t>Требования</w:t>
      </w:r>
      <w:r w:rsidRPr="00F92722">
        <w:t xml:space="preserve"> </w:t>
      </w:r>
      <w:r>
        <w:rPr>
          <w:lang w:val="ru-RU"/>
        </w:rPr>
        <w:t>для</w:t>
      </w:r>
      <w:r w:rsidRPr="00F92722">
        <w:t xml:space="preserve"> </w:t>
      </w:r>
      <w:r>
        <w:rPr>
          <w:lang w:val="ru-RU"/>
        </w:rPr>
        <w:t>метода</w:t>
      </w:r>
      <w:r w:rsidRPr="00F92722">
        <w:t xml:space="preserve"> </w:t>
      </w:r>
      <w:proofErr w:type="spellStart"/>
      <w:r>
        <w:t>fillIn</w:t>
      </w:r>
      <w:proofErr w:type="spellEnd"/>
    </w:p>
    <w:p w:rsidR="00F92722" w:rsidRPr="00F92722" w:rsidRDefault="00F92722" w:rsidP="00F927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Метод</w:t>
      </w:r>
      <w:r w:rsidRPr="00F92722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принимает</w:t>
      </w:r>
      <w:r w:rsidRPr="00F92722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три</w:t>
      </w:r>
      <w:r w:rsidRPr="00F92722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аргумента</w:t>
      </w:r>
      <w:r w:rsidRPr="00F92722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: </w:t>
      </w:r>
      <w:r w:rsidRPr="00F92722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r w:rsidRPr="00F92722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атрибут</w:t>
      </w:r>
      <w:r w:rsidRPr="00F92722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для</w:t>
      </w:r>
      <w:r w:rsidRPr="00F92722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&lt;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</w:t>
      </w:r>
      <w:r w:rsidRPr="00F92722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&gt;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элемента.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br/>
        <w:t>Объект</w:t>
      </w:r>
      <w:r w:rsidRPr="00F9272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–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словарь</w:t>
      </w:r>
      <w:r w:rsidRPr="00F9272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columnName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–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строка</w:t>
      </w:r>
      <w:r w:rsidRPr="00F9272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–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название</w:t>
      </w:r>
      <w:r w:rsidRPr="00F9272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колонки</w:t>
      </w:r>
      <w:r w:rsidRPr="00F9272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2519C8" w:rsidRPr="002519C8" w:rsidRDefault="00F92722" w:rsidP="00AC5C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2519C8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Метод должен в первую очередь обработать заголовочную строку в таблице и заменить любой текст {{</w:t>
      </w:r>
      <w:r w:rsidRPr="002519C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property</w:t>
      </w:r>
      <w:r w:rsidRPr="002519C8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}} соответствующим значением </w:t>
      </w:r>
      <w:r w:rsidRPr="002519C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property</w:t>
      </w:r>
      <w:r w:rsidRPr="002519C8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из переданного объекта-словаря.</w:t>
      </w:r>
      <w:r w:rsidR="002519C8" w:rsidRPr="002519C8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Затем, если параметр </w:t>
      </w:r>
      <w:proofErr w:type="spellStart"/>
      <w:r w:rsidR="002519C8" w:rsidRPr="002519C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columnName</w:t>
      </w:r>
      <w:proofErr w:type="spellEnd"/>
      <w:r w:rsidR="002519C8" w:rsidRPr="002519C8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передан, то заменяем содержимое ячеек только из соответсвующей колонки. Если не передан – обрабатываем всю таблицу. Примеры вызовов и того, что должно получиться см в файле </w:t>
      </w:r>
      <w:r w:rsidR="002519C8" w:rsidRPr="002519C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test</w:t>
      </w:r>
      <w:r w:rsidR="002519C8" w:rsidRPr="002519C8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-</w:t>
      </w:r>
      <w:r w:rsidR="002519C8" w:rsidRPr="002519C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</w:t>
      </w:r>
      <w:r w:rsidR="002519C8" w:rsidRPr="002519C8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.</w:t>
      </w:r>
      <w:r w:rsidR="002519C8" w:rsidRPr="002519C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html</w:t>
      </w:r>
    </w:p>
    <w:p w:rsidR="00F92722" w:rsidRPr="00F92722" w:rsidRDefault="00F92722" w:rsidP="00AC5C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2519C8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Метод предполагает, что первая строка таблицы содержит наименования колонок. Названия колонок в таблице должны быть уникальные.</w:t>
      </w:r>
      <w:r w:rsidR="002519C8" w:rsidRPr="002519C8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 w:rsidRPr="002519C8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Если параметр </w:t>
      </w:r>
      <w:proofErr w:type="spellStart"/>
      <w:r w:rsidRPr="002519C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columnName</w:t>
      </w:r>
      <w:proofErr w:type="spellEnd"/>
      <w:r w:rsidRPr="002519C8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 не определен, метод должен обработать всю таблицу.</w:t>
      </w:r>
    </w:p>
    <w:p w:rsidR="00F92722" w:rsidRPr="00E2785D" w:rsidRDefault="00F92722" w:rsidP="00F927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Если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колонка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с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именем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не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найдена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,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метод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должен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вернуть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необработанную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таблицу</w:t>
      </w:r>
    </w:p>
    <w:p w:rsidR="00F92722" w:rsidRPr="00E2785D" w:rsidRDefault="00F92722" w:rsidP="00F9272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Например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если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вы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нашли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элемент</w:t>
      </w:r>
      <w:r w:rsidRPr="00F92722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td</w:t>
      </w:r>
      <w:r w:rsidRPr="00F92722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соответствующей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колонке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Fonts w:ascii="Helvetica" w:hAnsi="Helvetica" w:cs="Helvetica"/>
          <w:color w:val="333333"/>
          <w:sz w:val="21"/>
          <w:szCs w:val="21"/>
        </w:rPr>
        <w:t>считаем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что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параметр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F92722">
        <w:rPr>
          <w:rFonts w:ascii="Helvetica" w:hAnsi="Helvetica" w:cs="Helvetica"/>
          <w:color w:val="333333"/>
          <w:sz w:val="21"/>
          <w:szCs w:val="21"/>
          <w:lang w:val="en-US"/>
        </w:rPr>
        <w:t>columnName</w:t>
      </w:r>
      <w:proofErr w:type="spellEnd"/>
      <w:r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передан</w:t>
      </w:r>
      <w:r w:rsidRPr="00E2785D">
        <w:rPr>
          <w:rFonts w:ascii="Helvetica" w:hAnsi="Helvetica" w:cs="Helvetica"/>
          <w:color w:val="333333"/>
          <w:sz w:val="21"/>
          <w:szCs w:val="21"/>
        </w:rPr>
        <w:t>), который имеет текст</w:t>
      </w:r>
      <w:r w:rsidRPr="00F92722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>"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The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date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is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the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{{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day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}}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day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of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month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{{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month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}}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of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the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year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{{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year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>}}"</w:t>
      </w:r>
      <w:r w:rsidRPr="00F92722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переданный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</w:rPr>
        <w:t>в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метод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«</w:t>
      </w:r>
      <w:r>
        <w:rPr>
          <w:rFonts w:ascii="Helvetica" w:hAnsi="Helvetica" w:cs="Helvetica"/>
          <w:color w:val="333333"/>
          <w:sz w:val="21"/>
          <w:szCs w:val="21"/>
        </w:rPr>
        <w:t>Объект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>
        <w:rPr>
          <w:rFonts w:ascii="Helvetica" w:hAnsi="Helvetica" w:cs="Helvetica"/>
          <w:color w:val="333333"/>
          <w:sz w:val="21"/>
          <w:szCs w:val="21"/>
        </w:rPr>
        <w:t>словарь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» </w:t>
      </w:r>
      <w:r>
        <w:rPr>
          <w:rFonts w:ascii="Helvetica" w:hAnsi="Helvetica" w:cs="Helvetica"/>
          <w:color w:val="333333"/>
          <w:sz w:val="21"/>
          <w:szCs w:val="21"/>
        </w:rPr>
        <w:t>такой</w:t>
      </w:r>
      <w:r w:rsidRPr="00F92722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>{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month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>: "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January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",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day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: "30",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year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>: "2016"}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то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вы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должны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обновить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текст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внутри</w:t>
      </w:r>
      <w:r w:rsidRPr="00F92722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td</w:t>
      </w:r>
      <w:r w:rsidRPr="00F92722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чтобы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он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стал</w:t>
      </w:r>
      <w:r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таким</w:t>
      </w:r>
      <w:r w:rsidRPr="00F92722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>"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The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date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is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the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30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day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of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month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January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of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the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year</w:t>
      </w:r>
      <w:r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2016"</w:t>
      </w:r>
      <w:r w:rsidRPr="00E2785D">
        <w:rPr>
          <w:rFonts w:ascii="Helvetica" w:hAnsi="Helvetica" w:cs="Helvetica"/>
          <w:color w:val="333333"/>
          <w:sz w:val="21"/>
          <w:szCs w:val="21"/>
        </w:rPr>
        <w:t>.</w:t>
      </w:r>
    </w:p>
    <w:p w:rsidR="00F92722" w:rsidRPr="00E2785D" w:rsidRDefault="002519C8" w:rsidP="00F9272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Выз</w:t>
      </w:r>
      <w:r w:rsidR="00F92722">
        <w:rPr>
          <w:rFonts w:ascii="Helvetica" w:hAnsi="Helvetica" w:cs="Helvetica"/>
          <w:color w:val="333333"/>
          <w:sz w:val="21"/>
          <w:szCs w:val="21"/>
        </w:rPr>
        <w:t>в</w:t>
      </w:r>
      <w:r>
        <w:rPr>
          <w:rFonts w:ascii="Helvetica" w:hAnsi="Helvetica" w:cs="Helvetica"/>
          <w:color w:val="333333"/>
          <w:sz w:val="21"/>
          <w:szCs w:val="21"/>
        </w:rPr>
        <w:t>ав</w:t>
      </w:r>
      <w:r w:rsidR="00F92722" w:rsidRPr="00F92722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 w:rsidR="00F92722"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TableTemplate</w:t>
      </w:r>
      <w:proofErr w:type="spellEnd"/>
      <w:r w:rsidR="00F92722"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>.</w:t>
      </w:r>
      <w:proofErr w:type="spellStart"/>
      <w:r w:rsidR="00F92722"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fillIn</w:t>
      </w:r>
      <w:proofErr w:type="spellEnd"/>
      <w:r w:rsidR="00F92722"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>("</w:t>
      </w:r>
      <w:r w:rsidR="00F92722"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table</w:t>
      </w:r>
      <w:r w:rsidR="00F92722"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", </w:t>
      </w:r>
      <w:proofErr w:type="spellStart"/>
      <w:r w:rsidR="00F92722"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dict</w:t>
      </w:r>
      <w:proofErr w:type="spellEnd"/>
      <w:r w:rsidR="00F92722"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>, '</w:t>
      </w:r>
      <w:r w:rsidR="00F92722"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Part</w:t>
      </w:r>
      <w:r w:rsidR="00F92722"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r w:rsidR="00F92722"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Number</w:t>
      </w:r>
      <w:r w:rsidR="00F92722"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>')</w:t>
      </w:r>
      <w:r w:rsidR="00F92722" w:rsidRPr="00E2785D"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="00F92722">
        <w:rPr>
          <w:rFonts w:ascii="Helvetica" w:hAnsi="Helvetica" w:cs="Helvetica"/>
          <w:color w:val="333333"/>
          <w:sz w:val="21"/>
          <w:szCs w:val="21"/>
        </w:rPr>
        <w:t>где</w:t>
      </w:r>
      <w:r w:rsidR="00F92722" w:rsidRPr="00F92722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="00F92722"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>"</w:t>
      </w:r>
      <w:r w:rsidR="00F92722"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table</w:t>
      </w:r>
      <w:r w:rsidR="00F92722" w:rsidRPr="00E2785D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</w:rPr>
        <w:t>"</w:t>
      </w:r>
      <w:r w:rsidR="00F92722" w:rsidRPr="00F92722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="00F92722">
        <w:rPr>
          <w:rFonts w:ascii="Helvetica" w:hAnsi="Helvetica" w:cs="Helvetica"/>
          <w:color w:val="333333"/>
          <w:sz w:val="21"/>
          <w:szCs w:val="21"/>
        </w:rPr>
        <w:t>это</w:t>
      </w:r>
      <w:r w:rsidR="00F92722"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92722">
        <w:rPr>
          <w:rFonts w:ascii="Helvetica" w:hAnsi="Helvetica" w:cs="Helvetica"/>
          <w:color w:val="333333"/>
          <w:sz w:val="21"/>
          <w:szCs w:val="21"/>
        </w:rPr>
        <w:t>таблица</w:t>
      </w:r>
      <w:r w:rsidR="00F92722"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92722">
        <w:rPr>
          <w:rFonts w:ascii="Helvetica" w:hAnsi="Helvetica" w:cs="Helvetica"/>
          <w:color w:val="333333"/>
          <w:sz w:val="21"/>
          <w:szCs w:val="21"/>
        </w:rPr>
        <w:t>слева</w:t>
      </w:r>
      <w:r w:rsidR="00F92722"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92722">
        <w:rPr>
          <w:rFonts w:ascii="Helvetica" w:hAnsi="Helvetica" w:cs="Helvetica"/>
          <w:color w:val="333333"/>
          <w:sz w:val="21"/>
          <w:szCs w:val="21"/>
        </w:rPr>
        <w:t>и</w:t>
      </w:r>
      <w:r w:rsidR="00F92722" w:rsidRPr="00F92722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 w:rsidR="00F92722" w:rsidRPr="00F92722">
        <w:rPr>
          <w:rStyle w:val="HTMLCode"/>
          <w:rFonts w:ascii="Consolas" w:eastAsiaTheme="majorEastAsia" w:hAnsi="Consolas" w:cs="Consolas"/>
          <w:color w:val="C7254E"/>
          <w:sz w:val="19"/>
          <w:szCs w:val="19"/>
          <w:shd w:val="clear" w:color="auto" w:fill="F9F2F4"/>
          <w:lang w:val="en-US"/>
        </w:rPr>
        <w:t>dict</w:t>
      </w:r>
      <w:proofErr w:type="spellEnd"/>
      <w:r w:rsidR="00F92722" w:rsidRPr="00F92722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="00F92722">
        <w:rPr>
          <w:rFonts w:ascii="Helvetica" w:hAnsi="Helvetica" w:cs="Helvetica"/>
          <w:color w:val="333333"/>
          <w:sz w:val="21"/>
          <w:szCs w:val="21"/>
        </w:rPr>
        <w:t>это</w:t>
      </w:r>
      <w:r w:rsidR="00F92722"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92722">
        <w:rPr>
          <w:rFonts w:ascii="Helvetica" w:hAnsi="Helvetica" w:cs="Helvetica"/>
          <w:color w:val="333333"/>
          <w:sz w:val="21"/>
          <w:szCs w:val="21"/>
        </w:rPr>
        <w:t>массив</w:t>
      </w:r>
      <w:r w:rsidR="00F92722"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92722">
        <w:rPr>
          <w:rFonts w:ascii="Helvetica" w:hAnsi="Helvetica" w:cs="Helvetica"/>
          <w:color w:val="333333"/>
          <w:sz w:val="21"/>
          <w:szCs w:val="21"/>
        </w:rPr>
        <w:t>строк</w:t>
      </w:r>
      <w:r w:rsidR="00F92722" w:rsidRPr="00E2785D"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="00F92722">
        <w:rPr>
          <w:rFonts w:ascii="Helvetica" w:hAnsi="Helvetica" w:cs="Helvetica"/>
          <w:color w:val="333333"/>
          <w:sz w:val="21"/>
          <w:szCs w:val="21"/>
        </w:rPr>
        <w:t>вы</w:t>
      </w:r>
      <w:r w:rsidR="00F92722"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92722">
        <w:rPr>
          <w:rFonts w:ascii="Helvetica" w:hAnsi="Helvetica" w:cs="Helvetica"/>
          <w:color w:val="333333"/>
          <w:sz w:val="21"/>
          <w:szCs w:val="21"/>
        </w:rPr>
        <w:t>должны</w:t>
      </w:r>
      <w:r w:rsidR="00F92722"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92722">
        <w:rPr>
          <w:rFonts w:ascii="Helvetica" w:hAnsi="Helvetica" w:cs="Helvetica"/>
          <w:color w:val="333333"/>
          <w:sz w:val="21"/>
          <w:szCs w:val="21"/>
        </w:rPr>
        <w:t>сгененировать</w:t>
      </w:r>
      <w:r w:rsidR="00F92722"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92722">
        <w:rPr>
          <w:rFonts w:ascii="Helvetica" w:hAnsi="Helvetica" w:cs="Helvetica"/>
          <w:color w:val="333333"/>
          <w:sz w:val="21"/>
          <w:szCs w:val="21"/>
        </w:rPr>
        <w:t>таблицу</w:t>
      </w:r>
      <w:r w:rsidR="00F92722" w:rsidRPr="00E2785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92722">
        <w:rPr>
          <w:rFonts w:ascii="Helvetica" w:hAnsi="Helvetica" w:cs="Helvetica"/>
          <w:color w:val="333333"/>
          <w:sz w:val="21"/>
          <w:szCs w:val="21"/>
        </w:rPr>
        <w:t>справа</w:t>
      </w:r>
      <w:r w:rsidR="00F92722" w:rsidRPr="00E2785D">
        <w:rPr>
          <w:rFonts w:ascii="Helvetica" w:hAnsi="Helvetica" w:cs="Helvetica"/>
          <w:color w:val="333333"/>
          <w:sz w:val="21"/>
          <w:szCs w:val="21"/>
        </w:rPr>
        <w:t>:</w:t>
      </w:r>
    </w:p>
    <w:p w:rsidR="002519C8" w:rsidRPr="00F92722" w:rsidRDefault="002519C8" w:rsidP="00F9272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1B4265EB" wp14:editId="68BF7301">
            <wp:extent cx="4629150" cy="1076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722" w:rsidRPr="00F92722" w:rsidRDefault="00F92722" w:rsidP="00EE256B"/>
    <w:p w:rsidR="00EE256B" w:rsidRPr="00EC5D8F" w:rsidRDefault="00EE256B" w:rsidP="00EE256B">
      <w:pPr>
        <w:rPr>
          <w:lang w:val="ru-RU"/>
        </w:rPr>
      </w:pPr>
      <w:r>
        <w:rPr>
          <w:lang w:val="ru-RU"/>
        </w:rPr>
        <w:t>Если шаблон содержит свойство, которого нет в исходном массиве, то оно должно замениться на пустую строку. Пример</w:t>
      </w:r>
      <w:r w:rsidRPr="00EC5D8F">
        <w:rPr>
          <w:lang w:val="ru-RU"/>
        </w:rPr>
        <w:t>: "</w:t>
      </w:r>
      <w:r w:rsidRPr="00EE256B">
        <w:t>This</w:t>
      </w:r>
      <w:r w:rsidRPr="00EC5D8F">
        <w:rPr>
          <w:lang w:val="ru-RU"/>
        </w:rPr>
        <w:t xml:space="preserve"> {{</w:t>
      </w:r>
      <w:proofErr w:type="spellStart"/>
      <w:r w:rsidRPr="00EE256B">
        <w:t>undefinedProperty</w:t>
      </w:r>
      <w:proofErr w:type="spellEnd"/>
      <w:r w:rsidRPr="00EC5D8F">
        <w:rPr>
          <w:lang w:val="ru-RU"/>
        </w:rPr>
        <w:t xml:space="preserve">}} </w:t>
      </w:r>
      <w:r w:rsidRPr="00EE256B">
        <w:t>is</w:t>
      </w:r>
      <w:r w:rsidRPr="00EC5D8F">
        <w:rPr>
          <w:lang w:val="ru-RU"/>
        </w:rPr>
        <w:t xml:space="preserve"> </w:t>
      </w:r>
      <w:r w:rsidRPr="00EE256B">
        <w:t>cool</w:t>
      </w:r>
      <w:r w:rsidRPr="00EC5D8F">
        <w:rPr>
          <w:lang w:val="ru-RU"/>
        </w:rPr>
        <w:t>" -&gt; "</w:t>
      </w:r>
      <w:r w:rsidRPr="00EE256B">
        <w:t>This</w:t>
      </w:r>
      <w:r w:rsidRPr="00EC5D8F">
        <w:rPr>
          <w:lang w:val="ru-RU"/>
        </w:rPr>
        <w:t xml:space="preserve">  </w:t>
      </w:r>
      <w:r w:rsidRPr="00EE256B">
        <w:t>is</w:t>
      </w:r>
      <w:r w:rsidRPr="00EC5D8F">
        <w:rPr>
          <w:lang w:val="ru-RU"/>
        </w:rPr>
        <w:t xml:space="preserve"> </w:t>
      </w:r>
      <w:r w:rsidRPr="00EE256B">
        <w:t>cool</w:t>
      </w:r>
      <w:r w:rsidRPr="00EC5D8F">
        <w:rPr>
          <w:lang w:val="ru-RU"/>
        </w:rPr>
        <w:t xml:space="preserve">". </w:t>
      </w:r>
    </w:p>
    <w:p w:rsidR="0096072C" w:rsidRPr="0096072C" w:rsidRDefault="0096072C" w:rsidP="00EE256B">
      <w:pPr>
        <w:rPr>
          <w:lang w:val="ru-RU"/>
        </w:rPr>
      </w:pPr>
      <w:r>
        <w:rPr>
          <w:lang w:val="ru-RU"/>
        </w:rPr>
        <w:t xml:space="preserve">Допускается обработка только правильно оформленных шаблонов. Необходимо возвращать </w:t>
      </w:r>
      <w:r>
        <w:t>undefined</w:t>
      </w:r>
      <w:r w:rsidRPr="0096072C">
        <w:rPr>
          <w:lang w:val="ru-RU"/>
        </w:rPr>
        <w:t xml:space="preserve"> </w:t>
      </w:r>
      <w:r>
        <w:rPr>
          <w:lang w:val="ru-RU"/>
        </w:rPr>
        <w:t>в случаях:</w:t>
      </w:r>
    </w:p>
    <w:p w:rsidR="00EE256B" w:rsidRPr="0096072C" w:rsidRDefault="0096072C" w:rsidP="00EE256B">
      <w:pPr>
        <w:rPr>
          <w:lang w:val="ru-RU"/>
        </w:rPr>
      </w:pPr>
      <w:r>
        <w:rPr>
          <w:lang w:val="ru-RU"/>
        </w:rPr>
        <w:t>Вложенных свойств</w:t>
      </w:r>
      <w:r w:rsidR="00EE256B" w:rsidRPr="0096072C">
        <w:rPr>
          <w:lang w:val="ru-RU"/>
        </w:rPr>
        <w:t xml:space="preserve"> - {{</w:t>
      </w:r>
      <w:r w:rsidR="00EE256B" w:rsidRPr="00EE256B">
        <w:t>foo</w:t>
      </w:r>
      <w:r w:rsidR="00EE256B" w:rsidRPr="0096072C">
        <w:rPr>
          <w:lang w:val="ru-RU"/>
        </w:rPr>
        <w:t xml:space="preserve"> {{</w:t>
      </w:r>
      <w:r w:rsidR="00EE256B" w:rsidRPr="00EE256B">
        <w:t>bar</w:t>
      </w:r>
      <w:r w:rsidR="00EE256B" w:rsidRPr="0096072C">
        <w:rPr>
          <w:lang w:val="ru-RU"/>
        </w:rPr>
        <w:t xml:space="preserve">}}}} </w:t>
      </w:r>
      <w:r w:rsidR="00EE256B" w:rsidRPr="00EE256B">
        <w:t>or</w:t>
      </w:r>
      <w:r w:rsidR="00EE256B" w:rsidRPr="0096072C">
        <w:rPr>
          <w:lang w:val="ru-RU"/>
        </w:rPr>
        <w:t xml:space="preserve"> {{{{</w:t>
      </w:r>
      <w:r w:rsidR="00EE256B" w:rsidRPr="00EE256B">
        <w:t>bar</w:t>
      </w:r>
      <w:r w:rsidR="00EE256B" w:rsidRPr="0096072C">
        <w:rPr>
          <w:lang w:val="ru-RU"/>
        </w:rPr>
        <w:t xml:space="preserve">}}}} </w:t>
      </w:r>
      <w:r w:rsidR="00EE256B" w:rsidRPr="00EE256B">
        <w:t>or</w:t>
      </w:r>
      <w:r w:rsidR="00EE256B" w:rsidRPr="0096072C">
        <w:rPr>
          <w:lang w:val="ru-RU"/>
        </w:rPr>
        <w:t xml:space="preserve"> {{{</w:t>
      </w:r>
      <w:r w:rsidR="00EE256B" w:rsidRPr="00EE256B">
        <w:t>bar</w:t>
      </w:r>
      <w:r w:rsidR="00EE256B" w:rsidRPr="0096072C">
        <w:rPr>
          <w:lang w:val="ru-RU"/>
        </w:rPr>
        <w:t>}}}</w:t>
      </w:r>
    </w:p>
    <w:p w:rsidR="00EE256B" w:rsidRPr="00EC5D8F" w:rsidRDefault="0096072C" w:rsidP="00EE256B">
      <w:pPr>
        <w:rPr>
          <w:lang w:val="ru-RU"/>
        </w:rPr>
      </w:pPr>
      <w:r>
        <w:rPr>
          <w:lang w:val="ru-RU"/>
        </w:rPr>
        <w:t>Несбалансированных</w:t>
      </w:r>
      <w:r w:rsidRPr="00EC5D8F">
        <w:rPr>
          <w:lang w:val="ru-RU"/>
        </w:rPr>
        <w:t xml:space="preserve"> </w:t>
      </w:r>
      <w:r>
        <w:rPr>
          <w:lang w:val="ru-RU"/>
        </w:rPr>
        <w:t>скобок</w:t>
      </w:r>
      <w:r w:rsidR="00EE256B" w:rsidRPr="00EC5D8F">
        <w:rPr>
          <w:lang w:val="ru-RU"/>
        </w:rPr>
        <w:t xml:space="preserve"> - {{</w:t>
      </w:r>
      <w:r w:rsidR="00EE256B" w:rsidRPr="00EE256B">
        <w:t>bar</w:t>
      </w:r>
      <w:r w:rsidR="00EE256B" w:rsidRPr="00EC5D8F">
        <w:rPr>
          <w:lang w:val="ru-RU"/>
        </w:rPr>
        <w:t>}}}</w:t>
      </w:r>
    </w:p>
    <w:p w:rsidR="00D00B29" w:rsidRDefault="002519C8" w:rsidP="0096072C">
      <w:pPr>
        <w:rPr>
          <w:lang w:val="ru-RU"/>
        </w:rPr>
      </w:pPr>
      <w:r>
        <w:rPr>
          <w:lang w:val="ru-RU"/>
        </w:rPr>
        <w:lastRenderedPageBreak/>
        <w:t xml:space="preserve">В качестве помощи используйте 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template</w:t>
      </w:r>
      <w:r w:rsidRPr="002519C8">
        <w:rPr>
          <w:rFonts w:ascii="Consolas" w:hAnsi="Consolas" w:cs="Consolas"/>
          <w:color w:val="C7254E"/>
          <w:sz w:val="19"/>
          <w:szCs w:val="19"/>
          <w:shd w:val="clear" w:color="auto" w:fill="F9F2F4"/>
          <w:lang w:val="ru-RU"/>
        </w:rPr>
        <w:t>-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processor</w:t>
      </w:r>
      <w:r w:rsidRPr="002519C8">
        <w:rPr>
          <w:rFonts w:ascii="Consolas" w:hAnsi="Consolas" w:cs="Consolas"/>
          <w:color w:val="C7254E"/>
          <w:sz w:val="19"/>
          <w:szCs w:val="19"/>
          <w:shd w:val="clear" w:color="auto" w:fill="F9F2F4"/>
          <w:lang w:val="ru-RU"/>
        </w:rPr>
        <w:t>.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js</w:t>
      </w:r>
      <w:proofErr w:type="spellEnd"/>
      <w:r>
        <w:rPr>
          <w:lang w:val="ru-RU"/>
        </w:rPr>
        <w:t xml:space="preserve"> из предыдущей лабораторной работы.</w:t>
      </w:r>
    </w:p>
    <w:p w:rsidR="002519C8" w:rsidRPr="002519C8" w:rsidRDefault="002519C8" w:rsidP="0096072C">
      <w:pPr>
        <w:rPr>
          <w:lang w:val="ru-RU"/>
        </w:rPr>
      </w:pPr>
      <w:r>
        <w:rPr>
          <w:lang w:val="ru-RU"/>
        </w:rPr>
        <w:t xml:space="preserve">Будьте внимательны – браузеры автоматически добавляют элемент </w:t>
      </w:r>
      <w:proofErr w:type="spellStart"/>
      <w:r>
        <w:t>tbody</w:t>
      </w:r>
      <w:proofErr w:type="spellEnd"/>
      <w:r w:rsidRPr="002519C8">
        <w:rPr>
          <w:lang w:val="ru-RU"/>
        </w:rPr>
        <w:t xml:space="preserve"> </w:t>
      </w:r>
      <w:r>
        <w:rPr>
          <w:lang w:val="ru-RU"/>
        </w:rPr>
        <w:t>вокруг всех строк таблицы, если его нет в вашей разметке.</w:t>
      </w:r>
    </w:p>
    <w:p w:rsidR="002519C8" w:rsidRDefault="002519C8" w:rsidP="0096072C">
      <w:pPr>
        <w:rPr>
          <w:lang w:val="ru-RU"/>
        </w:rPr>
      </w:pPr>
      <w:r>
        <w:rPr>
          <w:lang w:val="ru-RU"/>
        </w:rPr>
        <w:t xml:space="preserve">Как только функци закончит обработку, она должна </w:t>
      </w:r>
      <w:r w:rsidR="00D20059">
        <w:rPr>
          <w:lang w:val="ru-RU"/>
        </w:rPr>
        <w:t xml:space="preserve">изменить значение </w:t>
      </w:r>
      <w:r w:rsidR="00D20059">
        <w:rPr>
          <w:rStyle w:val="HTMLCode"/>
          <w:rFonts w:ascii="Consolas" w:eastAsiaTheme="minorEastAsia" w:hAnsi="Consolas" w:cs="Consolas"/>
          <w:color w:val="C7254E"/>
          <w:sz w:val="19"/>
          <w:szCs w:val="19"/>
          <w:shd w:val="clear" w:color="auto" w:fill="F9F2F4"/>
        </w:rPr>
        <w:t>visibility</w:t>
      </w:r>
      <w:r w:rsidR="00D200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D20059">
        <w:rPr>
          <w:lang w:val="ru-RU"/>
        </w:rPr>
        <w:t xml:space="preserve"> свойства таблицы. Если значение </w:t>
      </w:r>
      <w:r w:rsidR="00D20059">
        <w:rPr>
          <w:rStyle w:val="HTMLCode"/>
          <w:rFonts w:ascii="Consolas" w:eastAsiaTheme="minorEastAsia" w:hAnsi="Consolas" w:cs="Consolas"/>
          <w:color w:val="C7254E"/>
          <w:sz w:val="19"/>
          <w:szCs w:val="19"/>
          <w:shd w:val="clear" w:color="auto" w:fill="F9F2F4"/>
        </w:rPr>
        <w:t>hidden</w:t>
      </w:r>
      <w:r w:rsidR="00D2005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D20059">
        <w:rPr>
          <w:lang w:val="ru-RU"/>
        </w:rPr>
        <w:t xml:space="preserve">, то оно должно стать </w:t>
      </w:r>
      <w:r w:rsidR="00D20059">
        <w:rPr>
          <w:rStyle w:val="HTMLCode"/>
          <w:rFonts w:ascii="Consolas" w:eastAsiaTheme="minorEastAsia" w:hAnsi="Consolas" w:cs="Consolas"/>
          <w:color w:val="C7254E"/>
          <w:sz w:val="19"/>
          <w:szCs w:val="19"/>
          <w:shd w:val="clear" w:color="auto" w:fill="F9F2F4"/>
        </w:rPr>
        <w:t>visible</w:t>
      </w:r>
      <w:r w:rsidR="00D20059">
        <w:rPr>
          <w:lang w:val="ru-RU"/>
        </w:rPr>
        <w:t xml:space="preserve"> </w:t>
      </w:r>
    </w:p>
    <w:p w:rsidR="00D20059" w:rsidRPr="00D20059" w:rsidRDefault="00D20059" w:rsidP="0096072C">
      <w:pPr>
        <w:rPr>
          <w:lang w:val="ru-RU"/>
        </w:rPr>
      </w:pPr>
      <w:r>
        <w:rPr>
          <w:lang w:val="ru-RU"/>
        </w:rPr>
        <w:t xml:space="preserve">Файл 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test</w:t>
      </w:r>
      <w:r w:rsidRPr="00D20059">
        <w:rPr>
          <w:rFonts w:ascii="Consolas" w:hAnsi="Consolas" w:cs="Consolas"/>
          <w:color w:val="C7254E"/>
          <w:sz w:val="19"/>
          <w:szCs w:val="19"/>
          <w:shd w:val="clear" w:color="auto" w:fill="F9F2F4"/>
          <w:lang w:val="ru-RU"/>
        </w:rPr>
        <w:t>-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table</w:t>
      </w:r>
      <w:r w:rsidRPr="00D20059">
        <w:rPr>
          <w:rFonts w:ascii="Consolas" w:hAnsi="Consolas" w:cs="Consolas"/>
          <w:color w:val="C7254E"/>
          <w:sz w:val="19"/>
          <w:szCs w:val="19"/>
          <w:shd w:val="clear" w:color="auto" w:fill="F9F2F4"/>
          <w:lang w:val="ru-RU"/>
        </w:rPr>
        <w:t>.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html</w:t>
      </w:r>
      <w:r>
        <w:rPr>
          <w:lang w:val="ru-RU"/>
        </w:rPr>
        <w:t xml:space="preserve">  показывает пример использования шаблонизатора.</w:t>
      </w:r>
    </w:p>
    <w:p w:rsidR="0096072C" w:rsidRDefault="00D20059" w:rsidP="0096072C">
      <w:pPr>
        <w:pStyle w:val="SectionHeading"/>
        <w:rPr>
          <w:lang w:val="ru-RU"/>
        </w:rPr>
      </w:pPr>
      <w:r>
        <w:rPr>
          <w:lang w:val="ru-RU"/>
        </w:rPr>
        <w:t>Дополнительные требования и замечания</w:t>
      </w:r>
    </w:p>
    <w:p w:rsidR="00D20059" w:rsidRDefault="00D20059" w:rsidP="00D20059">
      <w:pPr>
        <w:rPr>
          <w:lang w:val="ru-RU"/>
        </w:rPr>
      </w:pPr>
      <w:r>
        <w:rPr>
          <w:lang w:val="ru-RU"/>
        </w:rPr>
        <w:t xml:space="preserve">Нельзя использовать </w:t>
      </w:r>
      <w:r>
        <w:t>jQuery</w:t>
      </w:r>
      <w:r w:rsidRPr="00D20059">
        <w:rPr>
          <w:lang w:val="ru-RU"/>
        </w:rPr>
        <w:t xml:space="preserve"> </w:t>
      </w:r>
      <w:r>
        <w:rPr>
          <w:lang w:val="ru-RU"/>
        </w:rPr>
        <w:t>и</w:t>
      </w:r>
      <w:r w:rsidRPr="00D20059">
        <w:rPr>
          <w:lang w:val="ru-RU"/>
        </w:rPr>
        <w:t xml:space="preserve"> </w:t>
      </w:r>
      <w:r>
        <w:rPr>
          <w:lang w:val="ru-RU"/>
        </w:rPr>
        <w:t xml:space="preserve">подобное. Низкоуровневое программирование </w:t>
      </w:r>
      <w:proofErr w:type="spellStart"/>
      <w:r>
        <w:t>dom</w:t>
      </w:r>
      <w:proofErr w:type="spellEnd"/>
      <w:r w:rsidRPr="00D20059">
        <w:rPr>
          <w:lang w:val="ru-RU"/>
        </w:rPr>
        <w:t xml:space="preserve"> </w:t>
      </w:r>
      <w:r>
        <w:rPr>
          <w:lang w:val="ru-RU"/>
        </w:rPr>
        <w:t>на</w:t>
      </w:r>
      <w:r w:rsidRPr="00D20059">
        <w:rPr>
          <w:lang w:val="ru-RU"/>
        </w:rPr>
        <w:t xml:space="preserve"> </w:t>
      </w:r>
      <w:proofErr w:type="spellStart"/>
      <w:r>
        <w:t>javascript</w:t>
      </w:r>
      <w:proofErr w:type="spellEnd"/>
      <w:r w:rsidRPr="00D20059">
        <w:rPr>
          <w:lang w:val="ru-RU"/>
        </w:rPr>
        <w:t xml:space="preserve"> </w:t>
      </w:r>
      <w:r>
        <w:rPr>
          <w:lang w:val="ru-RU"/>
        </w:rPr>
        <w:t>будет полезно.</w:t>
      </w:r>
    </w:p>
    <w:p w:rsidR="00D20059" w:rsidRDefault="00D20059" w:rsidP="00D20059">
      <w:pPr>
        <w:rPr>
          <w:lang w:val="ru-RU"/>
        </w:rPr>
      </w:pPr>
      <w:r>
        <w:rPr>
          <w:lang w:val="ru-RU"/>
        </w:rPr>
        <w:t xml:space="preserve">Все внутренние функции </w:t>
      </w:r>
      <w:r>
        <w:t>JS</w:t>
      </w:r>
      <w:r w:rsidRPr="00D20059">
        <w:rPr>
          <w:lang w:val="ru-RU"/>
        </w:rPr>
        <w:t xml:space="preserve"> </w:t>
      </w:r>
      <w:r>
        <w:rPr>
          <w:lang w:val="ru-RU"/>
        </w:rPr>
        <w:t>могут быть использованы, например:</w:t>
      </w:r>
    </w:p>
    <w:p w:rsidR="00D20059" w:rsidRPr="00D20059" w:rsidRDefault="00D20059" w:rsidP="00D20059">
      <w:pPr>
        <w:pStyle w:val="ListParagraph"/>
        <w:numPr>
          <w:ilvl w:val="0"/>
          <w:numId w:val="10"/>
        </w:numPr>
        <w:rPr>
          <w:lang w:val="ru-RU"/>
        </w:rPr>
      </w:pPr>
      <w:r w:rsidRPr="00D20059">
        <w:rPr>
          <w:lang w:val="ru-RU"/>
        </w:rPr>
        <w:t xml:space="preserve">Методы </w:t>
      </w:r>
      <w:r>
        <w:t xml:space="preserve">Date </w:t>
      </w:r>
      <w:r w:rsidRPr="00D20059">
        <w:rPr>
          <w:lang w:val="ru-RU"/>
        </w:rPr>
        <w:t>класса</w:t>
      </w:r>
    </w:p>
    <w:p w:rsidR="00D20059" w:rsidRPr="00D20059" w:rsidRDefault="00D20059" w:rsidP="00D2005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D200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ru-RU" w:eastAsia="ru-RU"/>
        </w:rPr>
        <w:t>parseInt</w:t>
      </w:r>
      <w:r w:rsidRPr="00D20059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, </w:t>
      </w:r>
      <w:r w:rsidRPr="00D200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ru-RU" w:eastAsia="ru-RU"/>
        </w:rPr>
        <w:t>parseFloat</w:t>
      </w:r>
      <w:r w:rsidRPr="00D20059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, </w:t>
      </w:r>
      <w:r w:rsidRPr="00D200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ru-RU" w:eastAsia="ru-RU"/>
        </w:rPr>
        <w:t>isNaN</w:t>
      </w:r>
      <w:r w:rsidRPr="00D20059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.</w:t>
      </w:r>
    </w:p>
    <w:p w:rsidR="00D20059" w:rsidRDefault="00D20059" w:rsidP="00D20059">
      <w:pPr>
        <w:rPr>
          <w:lang w:val="ru-RU"/>
        </w:rPr>
      </w:pPr>
      <w:r>
        <w:rPr>
          <w:lang w:val="ru-RU"/>
        </w:rPr>
        <w:t xml:space="preserve">Полезными будут свойства элементов </w:t>
      </w:r>
      <w:r>
        <w:t>DOM</w:t>
      </w:r>
      <w:r w:rsidRPr="00D20059">
        <w:rPr>
          <w:lang w:val="ru-RU"/>
        </w:rPr>
        <w:t xml:space="preserve"> (</w:t>
      </w:r>
      <w:r>
        <w:rPr>
          <w:lang w:val="ru-RU"/>
        </w:rPr>
        <w:t xml:space="preserve">прочитайте о них дополнительно, например в </w:t>
      </w:r>
      <w:proofErr w:type="spellStart"/>
      <w:r>
        <w:t>htmlbook</w:t>
      </w:r>
      <w:proofErr w:type="spellEnd"/>
      <w:r w:rsidRPr="00D20059">
        <w:rPr>
          <w:lang w:val="ru-RU"/>
        </w:rPr>
        <w:t>.</w:t>
      </w:r>
      <w:proofErr w:type="spellStart"/>
      <w:r>
        <w:t>ru</w:t>
      </w:r>
      <w:proofErr w:type="spellEnd"/>
      <w:r w:rsidRPr="00D20059">
        <w:rPr>
          <w:lang w:val="ru-RU"/>
        </w:rPr>
        <w:t>):</w:t>
      </w:r>
    </w:p>
    <w:p w:rsidR="00D20059" w:rsidRPr="00D20059" w:rsidRDefault="00D20059" w:rsidP="00D2005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D200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ru-RU" w:eastAsia="ru-RU"/>
        </w:rPr>
        <w:t>cells</w:t>
      </w:r>
    </w:p>
    <w:p w:rsidR="00D20059" w:rsidRPr="00D20059" w:rsidRDefault="00D20059" w:rsidP="00D2005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D200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ru-RU" w:eastAsia="ru-RU"/>
        </w:rPr>
        <w:t>firstChild</w:t>
      </w:r>
    </w:p>
    <w:p w:rsidR="00D20059" w:rsidRPr="00D20059" w:rsidRDefault="00D20059" w:rsidP="00D2005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D200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ru-RU" w:eastAsia="ru-RU"/>
        </w:rPr>
        <w:t>nextSibling</w:t>
      </w:r>
    </w:p>
    <w:p w:rsidR="00D20059" w:rsidRPr="00D20059" w:rsidRDefault="00D20059" w:rsidP="00D2005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D200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ru-RU" w:eastAsia="ru-RU"/>
        </w:rPr>
        <w:t>rows</w:t>
      </w:r>
    </w:p>
    <w:p w:rsidR="00D20059" w:rsidRPr="00D20059" w:rsidRDefault="00D20059" w:rsidP="00D2005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D200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ru-RU" w:eastAsia="ru-RU"/>
        </w:rPr>
        <w:t>tagName</w:t>
      </w:r>
    </w:p>
    <w:p w:rsidR="00D20059" w:rsidRPr="00D20059" w:rsidRDefault="00D20059" w:rsidP="00D2005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D200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ru-RU" w:eastAsia="ru-RU"/>
        </w:rPr>
        <w:t>textContent</w:t>
      </w:r>
    </w:p>
    <w:p w:rsidR="00D20059" w:rsidRPr="00D20059" w:rsidRDefault="00D20059" w:rsidP="00D2005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 w:rsidRPr="00D200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ru-RU" w:eastAsia="ru-RU"/>
        </w:rPr>
        <w:t>innerHTML</w:t>
      </w:r>
    </w:p>
    <w:p w:rsidR="00D20059" w:rsidRPr="00E2785D" w:rsidRDefault="00D20059" w:rsidP="00D20059">
      <w:pP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>
        <w:rPr>
          <w:lang w:val="ru-RU"/>
        </w:rPr>
        <w:t>Очень</w:t>
      </w:r>
      <w:r w:rsidRPr="00D20059">
        <w:rPr>
          <w:lang w:val="ru-RU"/>
        </w:rPr>
        <w:t xml:space="preserve"> </w:t>
      </w:r>
      <w:r>
        <w:rPr>
          <w:lang w:val="ru-RU"/>
        </w:rPr>
        <w:t>полезна</w:t>
      </w:r>
      <w:r w:rsidRPr="00D20059">
        <w:rPr>
          <w:lang w:val="ru-RU"/>
        </w:rPr>
        <w:t xml:space="preserve"> </w:t>
      </w:r>
      <w:r>
        <w:rPr>
          <w:lang w:val="ru-RU"/>
        </w:rPr>
        <w:t>функция</w:t>
      </w:r>
      <w:r w:rsidRPr="00D20059">
        <w:rPr>
          <w:lang w:val="ru-RU"/>
        </w:rPr>
        <w:t xml:space="preserve"> </w:t>
      </w:r>
      <w:r>
        <w:t>console</w:t>
      </w:r>
      <w:r w:rsidRPr="00D20059">
        <w:rPr>
          <w:lang w:val="ru-RU"/>
        </w:rPr>
        <w:t>.</w:t>
      </w:r>
      <w:r>
        <w:t>log</w:t>
      </w:r>
      <w:r w:rsidRPr="00D20059">
        <w:rPr>
          <w:lang w:val="ru-RU"/>
        </w:rPr>
        <w:t xml:space="preserve"> </w:t>
      </w:r>
      <w:r>
        <w:rPr>
          <w:lang w:val="ru-RU"/>
        </w:rPr>
        <w:t>для</w:t>
      </w:r>
      <w:r w:rsidRPr="00D20059">
        <w:rPr>
          <w:lang w:val="ru-RU"/>
        </w:rPr>
        <w:t xml:space="preserve"> </w:t>
      </w:r>
      <w:r>
        <w:rPr>
          <w:lang w:val="ru-RU"/>
        </w:rPr>
        <w:t>отладки, которая выводит содержимое переданного параметра в лог</w:t>
      </w:r>
      <w:r w:rsidRPr="00D20059">
        <w:rPr>
          <w:lang w:val="ru-RU"/>
        </w:rPr>
        <w:t xml:space="preserve">. </w:t>
      </w:r>
      <w:r>
        <w:rPr>
          <w:lang w:val="ru-RU"/>
        </w:rPr>
        <w:t>Сам</w:t>
      </w:r>
      <w:r w:rsidRPr="00E2785D">
        <w:rPr>
          <w:lang w:val="ru-RU"/>
        </w:rPr>
        <w:t xml:space="preserve"> </w:t>
      </w:r>
      <w:r>
        <w:rPr>
          <w:lang w:val="ru-RU"/>
        </w:rPr>
        <w:t>лог</w:t>
      </w:r>
      <w:r w:rsidRPr="00E2785D">
        <w:rPr>
          <w:lang w:val="ru-RU"/>
        </w:rPr>
        <w:t xml:space="preserve"> </w:t>
      </w:r>
      <w:r>
        <w:rPr>
          <w:lang w:val="ru-RU"/>
        </w:rPr>
        <w:t>доступен</w:t>
      </w:r>
      <w:r w:rsidRPr="00E2785D">
        <w:rPr>
          <w:lang w:val="ru-RU"/>
        </w:rPr>
        <w:t xml:space="preserve"> </w:t>
      </w:r>
      <w:r>
        <w:rPr>
          <w:lang w:val="ru-RU"/>
        </w:rPr>
        <w:t>в</w:t>
      </w:r>
      <w:r w:rsidRPr="00E2785D">
        <w:rPr>
          <w:lang w:val="ru-RU"/>
        </w:rPr>
        <w:t xml:space="preserve"> </w:t>
      </w:r>
      <w:r>
        <w:rPr>
          <w:lang w:val="ru-RU"/>
        </w:rPr>
        <w:t>браузерах</w:t>
      </w:r>
      <w:r w:rsidRPr="00E2785D">
        <w:rPr>
          <w:lang w:val="ru-RU"/>
        </w:rPr>
        <w:t xml:space="preserve"> 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"</w:t>
      </w:r>
      <w:r w:rsidRPr="00D200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Tools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-&gt; </w:t>
      </w:r>
      <w:r w:rsidRPr="00D200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JavaScript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 w:rsidRPr="00D200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console</w:t>
      </w:r>
      <w:r w:rsidRPr="00E2785D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"</w:t>
      </w:r>
    </w:p>
    <w:p w:rsidR="00D20059" w:rsidRDefault="00D20059" w:rsidP="00D20059">
      <w:pP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Кроме того в логе выводятся ошибки в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JS</w:t>
      </w:r>
      <w:r w:rsidRPr="00D20059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файлах, если они есть. (Если вы открыли страницу и у вас ничего не работает). Потратьте время на изучение возможностей отладки в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Chrome</w:t>
      </w:r>
      <w:r w:rsidRPr="00D20059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DevTools</w:t>
      </w:r>
      <w:proofErr w:type="spellEnd"/>
      <w:r w:rsidRPr="00D20059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– это сэкономит массу времени в дальнейшем.</w:t>
      </w:r>
    </w:p>
    <w:p w:rsidR="00D20059" w:rsidRPr="00D20059" w:rsidRDefault="00D20059" w:rsidP="00D20059">
      <w:pPr>
        <w:rPr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Проект непростой, поэтому все вопросы задавайте, лично, </w:t>
      </w:r>
      <w:r w:rsidR="00AE15A5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по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почте, </w:t>
      </w:r>
      <w:r w:rsidR="00AE15A5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в телеграме.</w:t>
      </w:r>
    </w:p>
    <w:p w:rsidR="0096072C" w:rsidRPr="0096072C" w:rsidRDefault="0096072C" w:rsidP="0096072C">
      <w:pPr>
        <w:pStyle w:val="SectionHeading"/>
        <w:rPr>
          <w:lang w:val="ru-RU"/>
        </w:rPr>
      </w:pPr>
      <w:r>
        <w:rPr>
          <w:lang w:val="ru-RU"/>
        </w:rPr>
        <w:t>бонус. стиль (5 баллов)</w:t>
      </w:r>
    </w:p>
    <w:p w:rsidR="0096072C" w:rsidRPr="0096072C" w:rsidRDefault="0096072C" w:rsidP="0096072C">
      <w:pPr>
        <w:rPr>
          <w:lang w:val="ru-RU"/>
        </w:rPr>
      </w:pPr>
      <w:r>
        <w:rPr>
          <w:lang w:val="ru-RU"/>
        </w:rPr>
        <w:t xml:space="preserve">Начисляется, если </w:t>
      </w:r>
      <w:proofErr w:type="spellStart"/>
      <w:r>
        <w:t>js</w:t>
      </w:r>
      <w:proofErr w:type="spellEnd"/>
      <w:r w:rsidRPr="0096072C">
        <w:rPr>
          <w:lang w:val="ru-RU"/>
        </w:rPr>
        <w:t xml:space="preserve"> </w:t>
      </w:r>
      <w:r>
        <w:rPr>
          <w:lang w:val="ru-RU"/>
        </w:rPr>
        <w:t xml:space="preserve">код чистый, комментированный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JSHint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lang w:val="ru-RU"/>
        </w:rPr>
        <w:t xml:space="preserve"> не возвращает предупреждения</w:t>
      </w:r>
    </w:p>
    <w:p w:rsidR="00D00B29" w:rsidRPr="0096072C" w:rsidRDefault="00D00B29">
      <w:pPr>
        <w:spacing w:line="276" w:lineRule="auto"/>
        <w:rPr>
          <w:lang w:val="ru-RU"/>
        </w:rPr>
      </w:pPr>
    </w:p>
    <w:sectPr w:rsidR="00D00B29" w:rsidRPr="0096072C">
      <w:footerReference w:type="default" r:id="rId13"/>
      <w:headerReference w:type="first" r:id="rId14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275" w:rsidRDefault="008A0275">
      <w:pPr>
        <w:spacing w:after="0" w:line="240" w:lineRule="auto"/>
      </w:pPr>
      <w:r>
        <w:separator/>
      </w:r>
    </w:p>
  </w:endnote>
  <w:endnote w:type="continuationSeparator" w:id="0">
    <w:p w:rsidR="008A0275" w:rsidRDefault="008A0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B29" w:rsidRDefault="00BE0E42">
    <w:pPr>
      <w:pStyle w:val="Head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9D0FE4F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6CE7AC6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8A2A547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D00B29" w:rsidRDefault="00D00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275" w:rsidRDefault="008A0275">
      <w:pPr>
        <w:spacing w:after="0" w:line="240" w:lineRule="auto"/>
      </w:pPr>
      <w:r>
        <w:separator/>
      </w:r>
    </w:p>
  </w:footnote>
  <w:footnote w:type="continuationSeparator" w:id="0">
    <w:p w:rsidR="008A0275" w:rsidRDefault="008A0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B29" w:rsidRDefault="00BE0E42">
    <w:pPr>
      <w:pStyle w:val="Head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EBF7112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6A6D977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76082CE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D00B29" w:rsidRDefault="00D00B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268D"/>
    <w:multiLevelType w:val="hybridMultilevel"/>
    <w:tmpl w:val="31F86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348E6792"/>
    <w:multiLevelType w:val="multilevel"/>
    <w:tmpl w:val="5632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0F1E87"/>
    <w:multiLevelType w:val="hybridMultilevel"/>
    <w:tmpl w:val="A96282D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F4A1B53"/>
    <w:multiLevelType w:val="multilevel"/>
    <w:tmpl w:val="C9D4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56212"/>
    <w:multiLevelType w:val="multilevel"/>
    <w:tmpl w:val="2D44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25324"/>
    <w:multiLevelType w:val="hybridMultilevel"/>
    <w:tmpl w:val="A1CC9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74D3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D0"/>
    <w:rsid w:val="00062C5E"/>
    <w:rsid w:val="002519C8"/>
    <w:rsid w:val="002C45B3"/>
    <w:rsid w:val="003473CC"/>
    <w:rsid w:val="0047307A"/>
    <w:rsid w:val="0054647D"/>
    <w:rsid w:val="006044D6"/>
    <w:rsid w:val="006C1AB5"/>
    <w:rsid w:val="00732C7D"/>
    <w:rsid w:val="008A0275"/>
    <w:rsid w:val="008F1AD0"/>
    <w:rsid w:val="0096072C"/>
    <w:rsid w:val="009C7742"/>
    <w:rsid w:val="009D7438"/>
    <w:rsid w:val="00AE15A5"/>
    <w:rsid w:val="00B14722"/>
    <w:rsid w:val="00B81E69"/>
    <w:rsid w:val="00BE0E42"/>
    <w:rsid w:val="00D00B29"/>
    <w:rsid w:val="00D20059"/>
    <w:rsid w:val="00E2785D"/>
    <w:rsid w:val="00E55B79"/>
    <w:rsid w:val="00EC5D8F"/>
    <w:rsid w:val="00EE256B"/>
    <w:rsid w:val="00EF5841"/>
    <w:rsid w:val="00F1464B"/>
    <w:rsid w:val="00F9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97C84"/>
  <w15:docId w15:val="{591FA429-D5BE-439B-B340-A96AFB0B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8F1AD0"/>
    <w:rPr>
      <w:color w:val="CC990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F1AD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146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74FBBE0D7247A6A1F0BC9A775F2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FDE03-F786-4AAB-8D35-78E04040B8C8}"/>
      </w:docPartPr>
      <w:docPartBody>
        <w:p w:rsidR="00AF2214" w:rsidRDefault="00F82ED7">
          <w:pPr>
            <w:pStyle w:val="8674FBBE0D7247A6A1F0BC9A775F2AF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73C99F0912848C385A532F004EF4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4911-01E2-46D8-960D-38C3BC9B3683}"/>
      </w:docPartPr>
      <w:docPartBody>
        <w:p w:rsidR="00AF2214" w:rsidRDefault="00F82ED7">
          <w:pPr>
            <w:pStyle w:val="773C99F0912848C385A532F004EF4A4B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14"/>
    <w:rsid w:val="00932DB7"/>
    <w:rsid w:val="00AF2214"/>
    <w:rsid w:val="00B124D4"/>
    <w:rsid w:val="00D13695"/>
    <w:rsid w:val="00F8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674FBBE0D7247A6A1F0BC9A775F2AFC">
    <w:name w:val="8674FBBE0D7247A6A1F0BC9A775F2AFC"/>
  </w:style>
  <w:style w:type="paragraph" w:customStyle="1" w:styleId="773C99F0912848C385A532F004EF4A4B">
    <w:name w:val="773C99F0912848C385A532F004EF4A4B"/>
  </w:style>
  <w:style w:type="paragraph" w:customStyle="1" w:styleId="FF7B08F082EF4B9D81AA0A9FDF339E87">
    <w:name w:val="FF7B08F082EF4B9D81AA0A9FDF339E87"/>
  </w:style>
  <w:style w:type="paragraph" w:customStyle="1" w:styleId="911C7C9594BB40D9998F7E62D3ACE64D">
    <w:name w:val="911C7C9594BB40D9998F7E62D3ACE64D"/>
  </w:style>
  <w:style w:type="paragraph" w:customStyle="1" w:styleId="1C06174FB60C4033AC241BC1F1C6D999">
    <w:name w:val="1C06174FB60C4033AC241BC1F1C6D999"/>
  </w:style>
  <w:style w:type="paragraph" w:customStyle="1" w:styleId="F09D91E3DA0D41328F60FD9F42D2C82C">
    <w:name w:val="F09D91E3DA0D41328F60FD9F42D2C82C"/>
  </w:style>
  <w:style w:type="paragraph" w:customStyle="1" w:styleId="E10703B2ED44476F9A26C441784BF272">
    <w:name w:val="E10703B2ED44476F9A26C441784BF272"/>
  </w:style>
  <w:style w:type="paragraph" w:customStyle="1" w:styleId="73C1D9E03807457FA0C794CB68DDA03C">
    <w:name w:val="73C1D9E03807457FA0C794CB68DDA03C"/>
  </w:style>
  <w:style w:type="paragraph" w:customStyle="1" w:styleId="82B7EB304F094BBCB71D5BA0D881080B">
    <w:name w:val="82B7EB304F094BBCB71D5BA0D881080B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02B7280EA1CF41D296386EF369BFF098">
    <w:name w:val="02B7280EA1CF41D296386EF369BFF098"/>
  </w:style>
  <w:style w:type="paragraph" w:customStyle="1" w:styleId="4EE6508A661D4D1EB620002E4DF012F9">
    <w:name w:val="4EE6508A661D4D1EB620002E4DF012F9"/>
  </w:style>
  <w:style w:type="paragraph" w:customStyle="1" w:styleId="1F166CD6670E43A792C7D34773D2DE78">
    <w:name w:val="1F166CD6670E43A792C7D34773D2DE78"/>
  </w:style>
  <w:style w:type="paragraph" w:customStyle="1" w:styleId="ADDE64D98D73441C93E5CDAECBD7E072">
    <w:name w:val="ADDE64D98D73441C93E5CDAECBD7E072"/>
  </w:style>
  <w:style w:type="paragraph" w:customStyle="1" w:styleId="019B40C436454AFDB1BC28682BAE4BD2">
    <w:name w:val="019B40C436454AFDB1BC28682BAE4BD2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23851F2496B844AEA2B2E48A8D87BE19">
    <w:name w:val="23851F2496B844AEA2B2E48A8D87BE19"/>
  </w:style>
  <w:style w:type="paragraph" w:customStyle="1" w:styleId="6ED3E2DFCED24C03B82D14F43BCBA125">
    <w:name w:val="6ED3E2DFCED24C03B82D14F43BCBA125"/>
  </w:style>
  <w:style w:type="paragraph" w:customStyle="1" w:styleId="D8BB4E1726DA4E008670E49A6F5B6571">
    <w:name w:val="D8BB4E1726DA4E008670E49A6F5B6571"/>
  </w:style>
  <w:style w:type="paragraph" w:customStyle="1" w:styleId="A8BE3C2FA7C74E13B57333E68A341D8E">
    <w:name w:val="A8BE3C2FA7C74E13B57333E68A341D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889AE34-DB12-487F-8083-91E0C806B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172</TotalTime>
  <Pages>4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Javascript</dc:creator>
  <cp:lastModifiedBy>Denisov Kirill</cp:lastModifiedBy>
  <cp:revision>8</cp:revision>
  <dcterms:created xsi:type="dcterms:W3CDTF">2017-09-18T05:02:00Z</dcterms:created>
  <dcterms:modified xsi:type="dcterms:W3CDTF">2017-10-13T06:15:00Z</dcterms:modified>
</cp:coreProperties>
</file>